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62" w:rsidRDefault="00003F7D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FAQ on</w:t>
      </w:r>
      <w:r w:rsidR="00127F6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7353B">
        <w:rPr>
          <w:rFonts w:ascii="Arial" w:hAnsi="Arial" w:cs="Arial"/>
          <w:b/>
          <w:color w:val="000000"/>
          <w:sz w:val="22"/>
          <w:szCs w:val="22"/>
        </w:rPr>
        <w:t xml:space="preserve">BITS Pilani MS Degree </w:t>
      </w:r>
      <w:r w:rsidR="00D21D05">
        <w:rPr>
          <w:rFonts w:ascii="Arial" w:hAnsi="Arial" w:cs="Arial"/>
          <w:b/>
          <w:color w:val="000000"/>
          <w:sz w:val="22"/>
          <w:szCs w:val="22"/>
        </w:rPr>
        <w:t>P</w:t>
      </w:r>
      <w:r w:rsidR="005525E8">
        <w:rPr>
          <w:rFonts w:ascii="Arial" w:hAnsi="Arial" w:cs="Arial"/>
          <w:b/>
          <w:color w:val="000000"/>
          <w:sz w:val="22"/>
          <w:szCs w:val="22"/>
        </w:rPr>
        <w:t>rogram</w:t>
      </w:r>
    </w:p>
    <w:p w:rsidR="00127F62" w:rsidRDefault="00127F62" w:rsidP="00BA72C2">
      <w:pPr>
        <w:rPr>
          <w:rFonts w:ascii="Arial" w:hAnsi="Arial" w:cs="Arial"/>
          <w:b/>
          <w:color w:val="000080"/>
          <w:sz w:val="22"/>
          <w:szCs w:val="22"/>
        </w:rPr>
      </w:pPr>
    </w:p>
    <w:p w:rsidR="00BA72C2" w:rsidRDefault="00BA72C2" w:rsidP="00BA72C2">
      <w:pPr>
        <w:rPr>
          <w:rFonts w:ascii="Arial" w:hAnsi="Arial" w:cs="Arial"/>
          <w:b/>
          <w:color w:val="000080"/>
          <w:sz w:val="22"/>
          <w:szCs w:val="22"/>
        </w:rPr>
      </w:pPr>
    </w:p>
    <w:p w:rsidR="008E1693" w:rsidRPr="0067353B" w:rsidRDefault="008E1693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What </w:t>
      </w:r>
      <w:r w:rsidR="00AD1B2A">
        <w:rPr>
          <w:rFonts w:ascii="Arial" w:hAnsi="Arial" w:cs="Arial"/>
          <w:b/>
          <w:color w:val="000000"/>
          <w:sz w:val="22"/>
          <w:szCs w:val="22"/>
        </w:rPr>
        <w:t>is</w:t>
      </w: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 the degree being offered?</w:t>
      </w:r>
    </w:p>
    <w:p w:rsidR="008E1693" w:rsidRPr="008E1693" w:rsidRDefault="008E1693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8E1693" w:rsidRPr="008E1693" w:rsidRDefault="00577494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2-year </w:t>
      </w:r>
      <w:r w:rsidR="0067353B">
        <w:rPr>
          <w:rFonts w:ascii="Arial" w:hAnsi="Arial" w:cs="Arial"/>
          <w:color w:val="000000"/>
          <w:sz w:val="22"/>
          <w:szCs w:val="22"/>
        </w:rPr>
        <w:t xml:space="preserve">MS Degree program </w:t>
      </w:r>
      <w:r>
        <w:rPr>
          <w:rFonts w:ascii="Arial" w:hAnsi="Arial" w:cs="Arial"/>
          <w:color w:val="000000"/>
          <w:sz w:val="22"/>
          <w:szCs w:val="22"/>
        </w:rPr>
        <w:t>in “Software Engineering”</w:t>
      </w:r>
      <w:r w:rsidR="00EA4C3A">
        <w:rPr>
          <w:rFonts w:ascii="Arial" w:hAnsi="Arial" w:cs="Arial"/>
          <w:color w:val="000000"/>
          <w:sz w:val="22"/>
          <w:szCs w:val="22"/>
        </w:rPr>
        <w:t>.</w:t>
      </w:r>
    </w:p>
    <w:p w:rsidR="008E1693" w:rsidRDefault="008E1693" w:rsidP="0067353B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What should be my ‘qualification’ and ‘experience’ to apply for this 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program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EF2D94" w:rsidRPr="00EF2D94" w:rsidRDefault="00EF2D94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EF2D94">
        <w:rPr>
          <w:rFonts w:ascii="Arial" w:hAnsi="Arial" w:cs="Arial"/>
          <w:color w:val="000000"/>
          <w:sz w:val="22"/>
          <w:szCs w:val="22"/>
        </w:rPr>
        <w:t>The minimum qualification</w:t>
      </w:r>
      <w:r w:rsidR="00E632BD">
        <w:rPr>
          <w:rFonts w:ascii="Arial" w:hAnsi="Arial" w:cs="Arial"/>
          <w:color w:val="000000"/>
          <w:sz w:val="22"/>
          <w:szCs w:val="22"/>
        </w:rPr>
        <w:t xml:space="preserve"> to apply for admission to the p</w:t>
      </w:r>
      <w:r w:rsidRPr="00EF2D94">
        <w:rPr>
          <w:rFonts w:ascii="Arial" w:hAnsi="Arial" w:cs="Arial"/>
          <w:color w:val="000000"/>
          <w:sz w:val="22"/>
          <w:szCs w:val="22"/>
        </w:rPr>
        <w:t xml:space="preserve">rogram is a </w:t>
      </w:r>
      <w:r w:rsidR="007E7856">
        <w:rPr>
          <w:rFonts w:ascii="Arial" w:hAnsi="Arial" w:cs="Arial"/>
          <w:color w:val="000000"/>
          <w:sz w:val="22"/>
          <w:szCs w:val="22"/>
        </w:rPr>
        <w:t>minimum 60% or First Division marks in B.E. /</w:t>
      </w:r>
      <w:r w:rsidR="00577494">
        <w:rPr>
          <w:rFonts w:ascii="Arial" w:hAnsi="Arial" w:cs="Arial"/>
          <w:color w:val="000000"/>
          <w:sz w:val="22"/>
          <w:szCs w:val="22"/>
        </w:rPr>
        <w:t xml:space="preserve"> </w:t>
      </w:r>
      <w:r w:rsidR="007E7856">
        <w:rPr>
          <w:rFonts w:ascii="Arial" w:hAnsi="Arial" w:cs="Arial"/>
          <w:color w:val="000000"/>
          <w:sz w:val="22"/>
          <w:szCs w:val="22"/>
        </w:rPr>
        <w:t>B.Tech / M.Sc. / MCA</w:t>
      </w:r>
      <w:r w:rsidRPr="00EF2D94">
        <w:rPr>
          <w:rFonts w:ascii="Arial" w:hAnsi="Arial" w:cs="Arial"/>
          <w:color w:val="000000"/>
          <w:sz w:val="22"/>
          <w:szCs w:val="22"/>
        </w:rPr>
        <w:t xml:space="preserve">. </w:t>
      </w:r>
      <w:r w:rsidR="00C01BEB" w:rsidRPr="00C01BEB">
        <w:rPr>
          <w:rFonts w:ascii="Arial" w:hAnsi="Arial" w:cs="Arial"/>
          <w:color w:val="000000"/>
          <w:sz w:val="22"/>
          <w:szCs w:val="22"/>
        </w:rPr>
        <w:t>The program is open for all confirmed full time employees of TCS with minimum two years of continuous service in TCS</w:t>
      </w:r>
      <w:r w:rsidR="0067353B">
        <w:rPr>
          <w:rFonts w:ascii="Arial" w:hAnsi="Arial" w:cs="Arial"/>
          <w:color w:val="000000"/>
          <w:sz w:val="22"/>
          <w:szCs w:val="22"/>
        </w:rPr>
        <w:t>. Associates having Delhi, Hyderabad</w:t>
      </w:r>
      <w:r w:rsidR="00577494">
        <w:rPr>
          <w:rFonts w:ascii="Arial" w:hAnsi="Arial" w:cs="Arial"/>
          <w:color w:val="000000"/>
          <w:sz w:val="22"/>
          <w:szCs w:val="22"/>
        </w:rPr>
        <w:t xml:space="preserve"> and</w:t>
      </w:r>
      <w:r w:rsidR="0067353B">
        <w:rPr>
          <w:rFonts w:ascii="Arial" w:hAnsi="Arial" w:cs="Arial"/>
          <w:color w:val="000000"/>
          <w:sz w:val="22"/>
          <w:szCs w:val="22"/>
        </w:rPr>
        <w:t xml:space="preserve"> Mumbai as </w:t>
      </w:r>
      <w:r w:rsidR="007C69BC">
        <w:rPr>
          <w:rFonts w:ascii="Arial" w:hAnsi="Arial" w:cs="Arial"/>
          <w:color w:val="000000"/>
          <w:sz w:val="22"/>
          <w:szCs w:val="22"/>
        </w:rPr>
        <w:t xml:space="preserve">the current </w:t>
      </w:r>
      <w:r w:rsidR="00C01BEB" w:rsidRPr="00C01BEB">
        <w:rPr>
          <w:rFonts w:ascii="Arial" w:hAnsi="Arial" w:cs="Arial"/>
          <w:color w:val="000000"/>
          <w:sz w:val="22"/>
          <w:szCs w:val="22"/>
        </w:rPr>
        <w:t>base branch</w:t>
      </w:r>
      <w:r w:rsidR="0067353B">
        <w:rPr>
          <w:rFonts w:ascii="Arial" w:hAnsi="Arial" w:cs="Arial"/>
          <w:color w:val="000000"/>
          <w:sz w:val="22"/>
          <w:szCs w:val="22"/>
        </w:rPr>
        <w:t xml:space="preserve"> only are eligible.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>What is the selection process?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Default="00693DF9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93DF9">
        <w:rPr>
          <w:rFonts w:ascii="Arial" w:hAnsi="Arial" w:cs="Arial"/>
          <w:color w:val="000000"/>
          <w:sz w:val="22"/>
          <w:szCs w:val="22"/>
        </w:rPr>
        <w:t xml:space="preserve">The candidates are short selected based on </w:t>
      </w:r>
      <w:r w:rsidR="00A46A0D">
        <w:rPr>
          <w:rFonts w:ascii="Arial" w:hAnsi="Arial" w:cs="Arial"/>
          <w:color w:val="000000"/>
          <w:sz w:val="22"/>
          <w:szCs w:val="22"/>
        </w:rPr>
        <w:t>p</w:t>
      </w:r>
      <w:r w:rsidR="008E3C85">
        <w:rPr>
          <w:rFonts w:ascii="Arial" w:hAnsi="Arial" w:cs="Arial"/>
          <w:color w:val="000000"/>
          <w:sz w:val="22"/>
          <w:szCs w:val="22"/>
        </w:rPr>
        <w:t xml:space="preserve">erformance and </w:t>
      </w:r>
      <w:r w:rsidR="000F41CA">
        <w:rPr>
          <w:rFonts w:ascii="Arial" w:hAnsi="Arial" w:cs="Arial"/>
          <w:color w:val="000000"/>
          <w:sz w:val="22"/>
          <w:szCs w:val="22"/>
        </w:rPr>
        <w:t xml:space="preserve">work </w:t>
      </w:r>
      <w:r w:rsidR="008E3C85">
        <w:rPr>
          <w:rFonts w:ascii="Arial" w:hAnsi="Arial" w:cs="Arial"/>
          <w:color w:val="000000"/>
          <w:sz w:val="22"/>
          <w:szCs w:val="22"/>
        </w:rPr>
        <w:t xml:space="preserve">experience </w:t>
      </w:r>
      <w:r w:rsidR="000F41CA">
        <w:rPr>
          <w:rFonts w:ascii="Arial" w:hAnsi="Arial" w:cs="Arial"/>
          <w:color w:val="000000"/>
          <w:sz w:val="22"/>
          <w:szCs w:val="22"/>
        </w:rPr>
        <w:t>with m</w:t>
      </w:r>
      <w:r w:rsidR="000F41CA" w:rsidRPr="000F41CA">
        <w:rPr>
          <w:rFonts w:ascii="Arial" w:hAnsi="Arial" w:cs="Arial"/>
          <w:color w:val="000000"/>
          <w:sz w:val="22"/>
          <w:szCs w:val="22"/>
        </w:rPr>
        <w:t>inimum 60% marks or First Division in the qualifying examination</w:t>
      </w:r>
      <w:r w:rsidR="000F41CA">
        <w:rPr>
          <w:rFonts w:ascii="Arial" w:hAnsi="Arial" w:cs="Arial"/>
          <w:color w:val="000000"/>
          <w:sz w:val="22"/>
          <w:szCs w:val="22"/>
        </w:rPr>
        <w:t>.</w:t>
      </w:r>
    </w:p>
    <w:p w:rsidR="000F41CA" w:rsidRDefault="000F41CA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Pr="000F41CA" w:rsidRDefault="000F41CA" w:rsidP="000F41CA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F41CA">
        <w:rPr>
          <w:rFonts w:ascii="Arial" w:hAnsi="Arial" w:cs="Arial"/>
          <w:b/>
          <w:color w:val="000000"/>
          <w:sz w:val="22"/>
          <w:szCs w:val="22"/>
        </w:rPr>
        <w:t>Who are the faculty for the courses?</w:t>
      </w:r>
    </w:p>
    <w:p w:rsidR="000F41CA" w:rsidRDefault="000F41CA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Default="002805E4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BITS faculty and </w:t>
      </w:r>
      <w:r w:rsidR="000F41CA" w:rsidRPr="000F41CA">
        <w:rPr>
          <w:rFonts w:ascii="Arial" w:hAnsi="Arial" w:cs="Arial"/>
          <w:color w:val="000000"/>
          <w:sz w:val="22"/>
          <w:szCs w:val="22"/>
        </w:rPr>
        <w:t xml:space="preserve">Off-campus guest </w:t>
      </w:r>
      <w:r>
        <w:rPr>
          <w:rFonts w:ascii="Arial" w:hAnsi="Arial" w:cs="Arial"/>
          <w:color w:val="000000"/>
          <w:sz w:val="22"/>
          <w:szCs w:val="22"/>
        </w:rPr>
        <w:t>faculty.</w:t>
      </w:r>
    </w:p>
    <w:p w:rsidR="000F41CA" w:rsidRDefault="000F41CA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Pr="000F41CA" w:rsidRDefault="000F41CA" w:rsidP="000F41CA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F41CA">
        <w:rPr>
          <w:rFonts w:ascii="Arial" w:hAnsi="Arial" w:cs="Arial"/>
          <w:b/>
          <w:color w:val="000000"/>
          <w:sz w:val="22"/>
          <w:szCs w:val="22"/>
        </w:rPr>
        <w:t xml:space="preserve">What are the course / study materials made available for the </w:t>
      </w:r>
      <w:r>
        <w:rPr>
          <w:rFonts w:ascii="Arial" w:hAnsi="Arial" w:cs="Arial"/>
          <w:b/>
          <w:color w:val="000000"/>
          <w:sz w:val="22"/>
          <w:szCs w:val="22"/>
        </w:rPr>
        <w:t>candidates</w:t>
      </w:r>
      <w:r w:rsidRPr="000F41CA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0F41CA" w:rsidRDefault="000F41CA" w:rsidP="000F41C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Default="000F41CA" w:rsidP="000F41C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F41CA">
        <w:rPr>
          <w:rFonts w:ascii="Arial" w:hAnsi="Arial" w:cs="Arial"/>
          <w:color w:val="000000"/>
          <w:sz w:val="22"/>
          <w:szCs w:val="22"/>
        </w:rPr>
        <w:t xml:space="preserve">Class notes / lecture slides provided by the faculty will be made available. The </w:t>
      </w:r>
      <w:r>
        <w:rPr>
          <w:rFonts w:ascii="Arial" w:hAnsi="Arial" w:cs="Arial"/>
          <w:color w:val="000000"/>
          <w:sz w:val="22"/>
          <w:szCs w:val="22"/>
        </w:rPr>
        <w:t>candidates</w:t>
      </w:r>
      <w:r w:rsidRPr="000F41CA">
        <w:rPr>
          <w:rFonts w:ascii="Arial" w:hAnsi="Arial" w:cs="Arial"/>
          <w:color w:val="000000"/>
          <w:sz w:val="22"/>
          <w:szCs w:val="22"/>
        </w:rPr>
        <w:t xml:space="preserve"> have to procure the prescribed textbooks. Access to a digital library will be provided.</w:t>
      </w:r>
    </w:p>
    <w:p w:rsidR="000F41CA" w:rsidRDefault="000F41CA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6C2CAE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>What is the fee and do I have to pay the fee</w:t>
      </w:r>
      <w:r w:rsidR="00127F62" w:rsidRPr="0067353B">
        <w:rPr>
          <w:rFonts w:ascii="Arial" w:hAnsi="Arial" w:cs="Arial"/>
          <w:b/>
          <w:color w:val="000000"/>
          <w:sz w:val="22"/>
          <w:szCs w:val="22"/>
        </w:rPr>
        <w:t xml:space="preserve"> to do this 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program</w:t>
      </w:r>
      <w:r w:rsidR="00127F62" w:rsidRPr="0067353B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3234DA" w:rsidRDefault="003234DA" w:rsidP="0003683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fees based on the academic year 2013-14 are as follows. It may change for the next academic year.</w:t>
      </w:r>
      <w:r w:rsidR="000F41CA">
        <w:rPr>
          <w:rFonts w:ascii="Arial" w:hAnsi="Arial" w:cs="Arial"/>
          <w:color w:val="000000"/>
          <w:sz w:val="22"/>
          <w:szCs w:val="22"/>
        </w:rPr>
        <w:t xml:space="preserve"> </w:t>
      </w:r>
      <w:r w:rsidR="00335D04">
        <w:rPr>
          <w:rFonts w:ascii="Arial" w:hAnsi="Arial" w:cs="Arial"/>
          <w:color w:val="000000"/>
          <w:sz w:val="22"/>
          <w:szCs w:val="22"/>
        </w:rPr>
        <w:t xml:space="preserve"> TCS will pay the fee as per Higher Edu</w:t>
      </w:r>
      <w:r w:rsidR="00577494">
        <w:rPr>
          <w:rFonts w:ascii="Arial" w:hAnsi="Arial" w:cs="Arial"/>
          <w:color w:val="000000"/>
          <w:sz w:val="22"/>
          <w:szCs w:val="22"/>
        </w:rPr>
        <w:t>c</w:t>
      </w:r>
      <w:r w:rsidR="00335D04">
        <w:rPr>
          <w:rFonts w:ascii="Arial" w:hAnsi="Arial" w:cs="Arial"/>
          <w:color w:val="000000"/>
          <w:sz w:val="22"/>
          <w:szCs w:val="22"/>
        </w:rPr>
        <w:t>ation Policy</w:t>
      </w:r>
      <w:r w:rsidR="00697B65">
        <w:rPr>
          <w:rFonts w:ascii="Arial" w:hAnsi="Arial" w:cs="Arial"/>
          <w:color w:val="000000"/>
          <w:sz w:val="22"/>
          <w:szCs w:val="22"/>
        </w:rPr>
        <w:t>.</w:t>
      </w:r>
    </w:p>
    <w:p w:rsidR="00E330EC" w:rsidRDefault="00E330EC" w:rsidP="00E330EC">
      <w:pPr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5000" w:type="pct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53"/>
        <w:gridCol w:w="1858"/>
        <w:gridCol w:w="909"/>
        <w:gridCol w:w="2169"/>
        <w:gridCol w:w="1630"/>
      </w:tblGrid>
      <w:tr w:rsidR="00E330EC" w:rsidRPr="008329BF" w:rsidTr="00AF6DA8">
        <w:trPr>
          <w:trHeight w:val="300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330EC" w:rsidRPr="008329BF" w:rsidRDefault="00E330EC" w:rsidP="00AF6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Installment</w:t>
            </w: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330EC" w:rsidRPr="008329BF" w:rsidRDefault="00E330EC" w:rsidP="00AF6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Due Month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330EC" w:rsidRPr="008329BF" w:rsidRDefault="00E330EC" w:rsidP="00AF6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Fee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330EC" w:rsidRPr="008329BF" w:rsidRDefault="00E330EC" w:rsidP="00AF6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Associate Contribution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330EC" w:rsidRPr="008329BF" w:rsidRDefault="00E330EC" w:rsidP="00AF6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TCS Contribution</w:t>
            </w:r>
          </w:p>
        </w:tc>
      </w:tr>
      <w:tr w:rsidR="00C559EA" w:rsidRPr="008329BF" w:rsidTr="00AF6DA8">
        <w:trPr>
          <w:trHeight w:val="300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Fee (one time)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697B65" w:rsidRDefault="00C559EA" w:rsidP="00C559EA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1,500</w:t>
            </w:r>
          </w:p>
        </w:tc>
      </w:tr>
      <w:tr w:rsidR="00C559EA" w:rsidRPr="008329BF" w:rsidTr="00AF6DA8">
        <w:trPr>
          <w:trHeight w:val="300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Admission Fee (one time)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15,000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697B65" w:rsidRDefault="00C559EA" w:rsidP="00C559EA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15,000</w:t>
            </w:r>
          </w:p>
        </w:tc>
      </w:tr>
      <w:tr w:rsidR="00C559EA" w:rsidRPr="008329BF" w:rsidTr="00AF6DA8">
        <w:trPr>
          <w:trHeight w:val="300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3234DA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Semester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Semester beginning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</w:tr>
      <w:tr w:rsidR="00C559EA" w:rsidRPr="008329BF" w:rsidTr="00AF6DA8">
        <w:trPr>
          <w:trHeight w:val="300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3234DA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Semester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Semester beginning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</w:tr>
      <w:tr w:rsidR="00C559EA" w:rsidRPr="008329BF" w:rsidTr="00AF6DA8">
        <w:trPr>
          <w:trHeight w:val="300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3234DA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Semester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Semester beginning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</w:tr>
      <w:tr w:rsidR="00C559EA" w:rsidRPr="008329BF" w:rsidTr="00AF6DA8">
        <w:trPr>
          <w:trHeight w:val="300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3234DA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Semester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Semester beginning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35,600</w:t>
            </w:r>
          </w:p>
        </w:tc>
      </w:tr>
      <w:tr w:rsidR="00C559EA" w:rsidRPr="008329BF" w:rsidTr="00AF6DA8">
        <w:trPr>
          <w:trHeight w:val="300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559EA" w:rsidRPr="008329BF" w:rsidRDefault="00C559EA" w:rsidP="00C559EA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29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158,900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559EA" w:rsidRPr="008329BF" w:rsidRDefault="00C559EA" w:rsidP="00C559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158,900</w:t>
            </w:r>
          </w:p>
        </w:tc>
      </w:tr>
    </w:tbl>
    <w:p w:rsidR="00E330EC" w:rsidRPr="0067353B" w:rsidRDefault="00E330EC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>Do I need to take leave?</w:t>
      </w:r>
    </w:p>
    <w:p w:rsidR="009836D2" w:rsidRDefault="009836D2" w:rsidP="009836D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836D2" w:rsidRDefault="009836D2" w:rsidP="009836D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No. </w:t>
      </w:r>
      <w:r w:rsidR="00AE75DC">
        <w:rPr>
          <w:rFonts w:ascii="Arial" w:hAnsi="Arial" w:cs="Arial"/>
          <w:color w:val="000000"/>
          <w:sz w:val="22"/>
          <w:szCs w:val="22"/>
        </w:rPr>
        <w:t>Classes will be conducted e</w:t>
      </w:r>
      <w:r>
        <w:rPr>
          <w:rFonts w:ascii="Arial" w:hAnsi="Arial" w:cs="Arial"/>
          <w:color w:val="000000"/>
          <w:sz w:val="22"/>
          <w:szCs w:val="22"/>
        </w:rPr>
        <w:t xml:space="preserve">very Saturday </w:t>
      </w:r>
      <w:r w:rsidR="00AE75DC">
        <w:rPr>
          <w:rFonts w:ascii="Arial" w:hAnsi="Arial" w:cs="Arial"/>
          <w:color w:val="000000"/>
          <w:sz w:val="22"/>
          <w:szCs w:val="22"/>
        </w:rPr>
        <w:t xml:space="preserve">from </w:t>
      </w:r>
      <w:r>
        <w:rPr>
          <w:rFonts w:ascii="Arial" w:hAnsi="Arial" w:cs="Arial"/>
          <w:color w:val="000000"/>
          <w:sz w:val="22"/>
          <w:szCs w:val="22"/>
        </w:rPr>
        <w:t>9:00 AM to 6:30 PM</w:t>
      </w:r>
    </w:p>
    <w:p w:rsidR="00EA4C3A" w:rsidRDefault="00EA4C3A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I am placed at Other Branch. Can I do this 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program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r w:rsidR="00EB4CE4">
        <w:rPr>
          <w:rFonts w:ascii="Arial" w:hAnsi="Arial" w:cs="Arial"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 xml:space="preserve"> is </w:t>
      </w:r>
      <w:r w:rsidR="008D24D8">
        <w:rPr>
          <w:rFonts w:ascii="Arial" w:hAnsi="Arial" w:cs="Arial"/>
          <w:color w:val="000000"/>
          <w:sz w:val="22"/>
          <w:szCs w:val="22"/>
        </w:rPr>
        <w:t xml:space="preserve">currently planned for associates whose base branch is Delhi, Hyderabad or Mumbai. 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What is the duration of this 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program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? Can I go onsite during the course of this 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program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8732E" w:rsidRDefault="00676887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is a </w:t>
      </w:r>
      <w:r w:rsidR="00A06885">
        <w:rPr>
          <w:rFonts w:ascii="Arial" w:hAnsi="Arial" w:cs="Arial"/>
          <w:color w:val="000000"/>
          <w:sz w:val="22"/>
          <w:szCs w:val="22"/>
        </w:rPr>
        <w:t>two</w:t>
      </w:r>
      <w:r w:rsidR="00127F62">
        <w:rPr>
          <w:rFonts w:ascii="Arial" w:hAnsi="Arial" w:cs="Arial"/>
          <w:color w:val="000000"/>
          <w:sz w:val="22"/>
          <w:szCs w:val="22"/>
        </w:rPr>
        <w:t xml:space="preserve"> year</w:t>
      </w:r>
      <w:r w:rsidR="00EA4C3A">
        <w:rPr>
          <w:rFonts w:ascii="Arial" w:hAnsi="Arial" w:cs="Arial"/>
          <w:color w:val="000000"/>
          <w:sz w:val="22"/>
          <w:szCs w:val="22"/>
        </w:rPr>
        <w:t xml:space="preserve"> programme</w:t>
      </w:r>
      <w:r w:rsidR="00127F62">
        <w:rPr>
          <w:rFonts w:ascii="Arial" w:hAnsi="Arial" w:cs="Arial"/>
          <w:color w:val="000000"/>
          <w:sz w:val="22"/>
          <w:szCs w:val="22"/>
        </w:rPr>
        <w:t xml:space="preserve">. </w:t>
      </w:r>
      <w:r w:rsidR="00F8732E">
        <w:rPr>
          <w:rFonts w:ascii="Arial" w:hAnsi="Arial" w:cs="Arial"/>
          <w:color w:val="000000"/>
          <w:sz w:val="22"/>
          <w:szCs w:val="22"/>
        </w:rPr>
        <w:t xml:space="preserve">Mode of delivery is through Classroom sessions </w:t>
      </w:r>
      <w:r w:rsidR="000F41CA">
        <w:rPr>
          <w:rFonts w:ascii="Arial" w:hAnsi="Arial" w:cs="Arial"/>
          <w:color w:val="000000"/>
          <w:sz w:val="22"/>
          <w:szCs w:val="22"/>
        </w:rPr>
        <w:t xml:space="preserve">at TCS Campus on </w:t>
      </w:r>
      <w:r w:rsidR="00AE75DC">
        <w:rPr>
          <w:rFonts w:ascii="Arial" w:hAnsi="Arial" w:cs="Arial"/>
          <w:color w:val="000000"/>
          <w:sz w:val="22"/>
          <w:szCs w:val="22"/>
        </w:rPr>
        <w:t>Saturdays</w:t>
      </w:r>
      <w:r w:rsidR="000F41CA">
        <w:rPr>
          <w:rFonts w:ascii="Arial" w:hAnsi="Arial" w:cs="Arial"/>
          <w:color w:val="000000"/>
          <w:sz w:val="22"/>
          <w:szCs w:val="22"/>
        </w:rPr>
        <w:t xml:space="preserve"> or t</w:t>
      </w:r>
      <w:r w:rsidR="000F41CA" w:rsidRPr="000F41CA">
        <w:rPr>
          <w:rFonts w:ascii="Arial" w:hAnsi="Arial" w:cs="Arial"/>
          <w:color w:val="000000"/>
          <w:sz w:val="22"/>
          <w:szCs w:val="22"/>
        </w:rPr>
        <w:t xml:space="preserve">hrough technology (desktop video conferencing using WebEx) on </w:t>
      </w:r>
      <w:r w:rsidR="00AE75DC">
        <w:rPr>
          <w:rFonts w:ascii="Arial" w:hAnsi="Arial" w:cs="Arial"/>
          <w:color w:val="000000"/>
          <w:sz w:val="22"/>
          <w:szCs w:val="22"/>
        </w:rPr>
        <w:t>Saturdays</w:t>
      </w:r>
      <w:r w:rsidR="000F41CA" w:rsidRPr="000F41CA">
        <w:rPr>
          <w:rFonts w:ascii="Arial" w:hAnsi="Arial" w:cs="Arial"/>
          <w:color w:val="000000"/>
          <w:sz w:val="22"/>
          <w:szCs w:val="22"/>
        </w:rPr>
        <w:t xml:space="preserve"> for about 16 weeks in each semester</w:t>
      </w:r>
      <w:r w:rsidR="000F41CA">
        <w:rPr>
          <w:rFonts w:ascii="Arial" w:hAnsi="Arial" w:cs="Arial"/>
          <w:color w:val="000000"/>
          <w:sz w:val="22"/>
          <w:szCs w:val="22"/>
        </w:rPr>
        <w:t>.</w:t>
      </w:r>
      <w:r w:rsidR="00F8732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27F62" w:rsidRDefault="00127F62" w:rsidP="0067353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F8732E" w:rsidRPr="000F41CA" w:rsidRDefault="00F8732E" w:rsidP="0067353B">
      <w:pPr>
        <w:jc w:val="both"/>
        <w:rPr>
          <w:rFonts w:ascii="Arial" w:hAnsi="Arial" w:cs="Arial"/>
          <w:i/>
          <w:color w:val="000000"/>
          <w:sz w:val="22"/>
          <w:szCs w:val="22"/>
          <w:u w:val="single"/>
        </w:rPr>
      </w:pPr>
      <w:r w:rsidRPr="000F41CA">
        <w:rPr>
          <w:rFonts w:ascii="Arial" w:hAnsi="Arial" w:cs="Arial"/>
          <w:i/>
          <w:color w:val="000000"/>
          <w:sz w:val="22"/>
          <w:szCs w:val="22"/>
          <w:u w:val="single"/>
        </w:rPr>
        <w:t>Absenteeism is handled as given below:</w:t>
      </w:r>
    </w:p>
    <w:p w:rsidR="00F8732E" w:rsidRPr="000F41CA" w:rsidRDefault="00F8732E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Pr="000F41CA" w:rsidRDefault="000F41CA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Candidates </w:t>
      </w:r>
      <w:r w:rsidRPr="000F41CA">
        <w:rPr>
          <w:rFonts w:ascii="Arial" w:hAnsi="Arial" w:cs="Arial"/>
          <w:color w:val="000000"/>
          <w:sz w:val="22"/>
          <w:szCs w:val="22"/>
        </w:rPr>
        <w:t>who miss classes due to unavoidable exigencies have to manage their learning on their own. If students miss the examinations, then they have to repeat the semester.</w:t>
      </w:r>
    </w:p>
    <w:p w:rsidR="00F8732E" w:rsidRDefault="00F8732E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Pr="000F41CA" w:rsidRDefault="000F41CA" w:rsidP="000F41CA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F41CA">
        <w:rPr>
          <w:rFonts w:ascii="Arial" w:hAnsi="Arial" w:cs="Arial"/>
          <w:b/>
          <w:color w:val="000000"/>
          <w:sz w:val="22"/>
          <w:szCs w:val="22"/>
        </w:rPr>
        <w:t>What is the mode of evaluation?</w:t>
      </w:r>
    </w:p>
    <w:p w:rsidR="000F41CA" w:rsidRDefault="000F41CA" w:rsidP="000F41C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Pr="009836D2" w:rsidRDefault="000F41CA" w:rsidP="000F41CA">
      <w:pPr>
        <w:jc w:val="both"/>
        <w:rPr>
          <w:rFonts w:ascii="Arial" w:hAnsi="Arial" w:cs="Arial"/>
          <w:sz w:val="22"/>
          <w:szCs w:val="22"/>
        </w:rPr>
      </w:pPr>
      <w:r w:rsidRPr="009836D2">
        <w:rPr>
          <w:rFonts w:ascii="Arial" w:hAnsi="Arial" w:cs="Arial"/>
          <w:sz w:val="22"/>
          <w:szCs w:val="22"/>
        </w:rPr>
        <w:t xml:space="preserve">Each course will have written examinations twice a semester (Mid-Semester and End-Semester) </w:t>
      </w:r>
      <w:r w:rsidR="009836D2" w:rsidRPr="009836D2">
        <w:rPr>
          <w:rFonts w:ascii="Arial" w:hAnsi="Arial" w:cs="Arial"/>
          <w:sz w:val="22"/>
          <w:szCs w:val="22"/>
        </w:rPr>
        <w:t>in TCS offices on Saturdays</w:t>
      </w:r>
      <w:r w:rsidRPr="009836D2">
        <w:rPr>
          <w:rFonts w:ascii="Arial" w:hAnsi="Arial" w:cs="Arial"/>
          <w:sz w:val="22"/>
          <w:szCs w:val="22"/>
        </w:rPr>
        <w:t>.</w:t>
      </w:r>
    </w:p>
    <w:p w:rsidR="000F41CA" w:rsidRPr="000F41CA" w:rsidRDefault="000F41CA" w:rsidP="000F41C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Pr="000F41CA" w:rsidRDefault="000F41CA" w:rsidP="000F41CA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F41CA">
        <w:rPr>
          <w:rFonts w:ascii="Arial" w:hAnsi="Arial" w:cs="Arial"/>
          <w:b/>
          <w:color w:val="000000"/>
          <w:sz w:val="22"/>
          <w:szCs w:val="22"/>
        </w:rPr>
        <w:t>Will the degree certificate refer to the 'mode' of course?</w:t>
      </w:r>
    </w:p>
    <w:p w:rsidR="000F41CA" w:rsidRDefault="000F41CA" w:rsidP="000F41C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41CA" w:rsidRPr="000F41CA" w:rsidRDefault="000F41CA" w:rsidP="000F41C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F41CA">
        <w:rPr>
          <w:rFonts w:ascii="Arial" w:hAnsi="Arial" w:cs="Arial"/>
          <w:color w:val="000000"/>
          <w:sz w:val="22"/>
          <w:szCs w:val="22"/>
        </w:rPr>
        <w:t>No</w:t>
      </w:r>
    </w:p>
    <w:p w:rsidR="000F41CA" w:rsidRPr="000F41CA" w:rsidRDefault="000F41CA" w:rsidP="000F41C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877C0E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>I am already holding ME /M.Tech</w:t>
      </w:r>
      <w:r w:rsidR="00127F62" w:rsidRPr="0067353B">
        <w:rPr>
          <w:rFonts w:ascii="Arial" w:hAnsi="Arial" w:cs="Arial"/>
          <w:b/>
          <w:color w:val="000000"/>
          <w:sz w:val="22"/>
          <w:szCs w:val="22"/>
        </w:rPr>
        <w:t xml:space="preserve">. Am I eligible to apply for this </w:t>
      </w:r>
      <w:r w:rsidR="00FC6C6E" w:rsidRPr="0067353B">
        <w:rPr>
          <w:rFonts w:ascii="Arial" w:hAnsi="Arial" w:cs="Arial"/>
          <w:b/>
          <w:color w:val="000000"/>
          <w:sz w:val="22"/>
          <w:szCs w:val="22"/>
        </w:rPr>
        <w:t>p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rogram</w:t>
      </w:r>
      <w:r w:rsidR="00127F62" w:rsidRPr="0067353B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9836D2" w:rsidRDefault="00422BB6" w:rsidP="006735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This program is planned for Graduate Engineers, MCA &amp; M.Sc</w:t>
      </w:r>
    </w:p>
    <w:p w:rsidR="00F30AEC" w:rsidRDefault="00F30AEC" w:rsidP="009836D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Is there a service agreement for getting sponsored for this </w:t>
      </w:r>
      <w:r w:rsidR="00FC6C6E" w:rsidRPr="0067353B">
        <w:rPr>
          <w:rFonts w:ascii="Arial" w:hAnsi="Arial" w:cs="Arial"/>
          <w:b/>
          <w:color w:val="000000"/>
          <w:sz w:val="22"/>
          <w:szCs w:val="22"/>
        </w:rPr>
        <w:t>p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>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63CD" w:rsidRPr="00413EB0" w:rsidRDefault="00127F62" w:rsidP="0067353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wish that you help us build our organization for a very long time to come </w:t>
      </w:r>
      <w:r w:rsidR="00BB5C0C">
        <w:rPr>
          <w:rFonts w:ascii="Arial" w:hAnsi="Arial" w:cs="Arial"/>
          <w:color w:val="000000"/>
          <w:sz w:val="22"/>
          <w:szCs w:val="22"/>
        </w:rPr>
        <w:t>however</w:t>
      </w:r>
      <w:r>
        <w:rPr>
          <w:rFonts w:ascii="Arial" w:hAnsi="Arial" w:cs="Arial"/>
          <w:color w:val="000000"/>
          <w:sz w:val="22"/>
          <w:szCs w:val="22"/>
        </w:rPr>
        <w:t xml:space="preserve"> it should be a minimum period of </w:t>
      </w:r>
      <w:r w:rsidR="00892519">
        <w:rPr>
          <w:rFonts w:ascii="Arial" w:hAnsi="Arial" w:cs="Arial"/>
          <w:color w:val="000000"/>
          <w:sz w:val="22"/>
          <w:szCs w:val="22"/>
        </w:rPr>
        <w:t xml:space="preserve">two years </w:t>
      </w:r>
      <w:r>
        <w:rPr>
          <w:rFonts w:ascii="Arial" w:hAnsi="Arial" w:cs="Arial"/>
          <w:color w:val="000000"/>
          <w:sz w:val="22"/>
          <w:szCs w:val="22"/>
        </w:rPr>
        <w:t xml:space="preserve">after completing the </w:t>
      </w:r>
      <w:r w:rsidR="00EB4CE4">
        <w:rPr>
          <w:rFonts w:ascii="Arial" w:hAnsi="Arial" w:cs="Arial"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4463C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E5932" w:rsidRDefault="003E593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If I complete the 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program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 successfully, will I have any advantage in the annual appraisal?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‘Sponsorship’ itself is the reward. There is no special consideration during the appraisal process for completing the </w:t>
      </w:r>
      <w:r w:rsidR="00EB4CE4">
        <w:rPr>
          <w:rFonts w:ascii="Arial" w:hAnsi="Arial" w:cs="Arial"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 xml:space="preserve"> successfully. However, the knowledge gained through the </w:t>
      </w:r>
      <w:r w:rsidR="00EB4CE4">
        <w:rPr>
          <w:rFonts w:ascii="Arial" w:hAnsi="Arial" w:cs="Arial"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 xml:space="preserve"> may result in better performance in official work, drawing better recognition.</w:t>
      </w:r>
    </w:p>
    <w:p w:rsidR="004663DB" w:rsidRDefault="004663DB" w:rsidP="0003683D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127F62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Can I withdraw from the </w:t>
      </w:r>
      <w:r w:rsidR="00FC6C6E" w:rsidRPr="0067353B">
        <w:rPr>
          <w:rFonts w:ascii="Arial" w:hAnsi="Arial" w:cs="Arial"/>
          <w:b/>
          <w:color w:val="000000"/>
          <w:sz w:val="22"/>
          <w:szCs w:val="22"/>
        </w:rPr>
        <w:t>p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 mid-way?</w:t>
      </w: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60E9E" w:rsidRPr="009836D2" w:rsidRDefault="00002121" w:rsidP="0067353B">
      <w:pPr>
        <w:jc w:val="both"/>
        <w:rPr>
          <w:rFonts w:ascii="Arial" w:hAnsi="Arial" w:cs="Arial"/>
          <w:sz w:val="22"/>
          <w:szCs w:val="22"/>
        </w:rPr>
      </w:pPr>
      <w:r w:rsidRPr="009836D2">
        <w:rPr>
          <w:rFonts w:ascii="Arial" w:hAnsi="Arial" w:cs="Arial"/>
          <w:sz w:val="22"/>
          <w:szCs w:val="22"/>
        </w:rPr>
        <w:t xml:space="preserve">No. </w:t>
      </w:r>
      <w:r w:rsidR="00127F62" w:rsidRPr="009836D2">
        <w:rPr>
          <w:rFonts w:ascii="Arial" w:hAnsi="Arial" w:cs="Arial"/>
          <w:sz w:val="22"/>
          <w:szCs w:val="22"/>
        </w:rPr>
        <w:t>This is Not Allowed</w:t>
      </w:r>
      <w:r w:rsidR="00847FB9" w:rsidRPr="009836D2">
        <w:rPr>
          <w:rFonts w:ascii="Arial" w:hAnsi="Arial" w:cs="Arial"/>
          <w:sz w:val="22"/>
          <w:szCs w:val="22"/>
        </w:rPr>
        <w:t>.</w:t>
      </w:r>
    </w:p>
    <w:p w:rsidR="00B60E9E" w:rsidRDefault="00B60E9E" w:rsidP="00BA72C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F611D" w:rsidRDefault="005F611D" w:rsidP="005F611D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What is the structure of the course?</w:t>
      </w:r>
    </w:p>
    <w:p w:rsidR="00AE75DC" w:rsidRDefault="00AE75DC" w:rsidP="00AE75DC">
      <w:pPr>
        <w:ind w:left="7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AE75DC" w:rsidRPr="00AE75DC" w:rsidRDefault="00AE75DC" w:rsidP="00AE75DC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Below is the tentative course structure. Final structure will be informed by the admission time.</w:t>
      </w:r>
    </w:p>
    <w:p w:rsidR="005F611D" w:rsidRDefault="005F611D" w:rsidP="005F611D">
      <w:pPr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98"/>
        <w:gridCol w:w="944"/>
        <w:gridCol w:w="3559"/>
        <w:gridCol w:w="728"/>
      </w:tblGrid>
      <w:tr w:rsidR="005F611D" w:rsidRPr="008329BF" w:rsidTr="00A8730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611D" w:rsidRPr="008329BF" w:rsidRDefault="005F611D" w:rsidP="00A873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611D" w:rsidRPr="008329BF" w:rsidRDefault="005F611D" w:rsidP="00A873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611D" w:rsidRPr="008329BF" w:rsidRDefault="005F611D" w:rsidP="00E845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611D" w:rsidRPr="008329BF" w:rsidRDefault="005F611D" w:rsidP="00E845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Credits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301" w:rsidRPr="008329BF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Computer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Object Oriented Analysis and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Data structures and Algorithm Analysis</w:t>
            </w:r>
          </w:p>
          <w:p w:rsidR="00A87301" w:rsidRPr="008329BF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structures and Algorithms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Database Design and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Network Programming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Data Warehousing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Software Testing Methodologies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Software Architectures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Cloud Computing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Software Project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Wireless &amp; Mobile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A87301" w:rsidRPr="008329BF" w:rsidTr="00A87301">
        <w:trPr>
          <w:trHeight w:val="300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A873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8329BF" w:rsidRDefault="00A87301" w:rsidP="005F61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611D">
              <w:rPr>
                <w:rFonts w:ascii="Calibri" w:hAnsi="Calibri" w:cs="Calibri"/>
                <w:color w:val="000000"/>
                <w:sz w:val="22"/>
                <w:szCs w:val="22"/>
              </w:rPr>
              <w:t>Dissertation</w:t>
            </w:r>
            <w:r w:rsidR="00D056C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Project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7301" w:rsidRPr="00A87301" w:rsidRDefault="00A87301" w:rsidP="00E845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87301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</w:tbl>
    <w:p w:rsidR="00EA4C3A" w:rsidRDefault="00EA4C3A" w:rsidP="00BA72C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6E254A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Where can I find more information about this </w:t>
      </w:r>
      <w:r w:rsidR="00EB4CE4" w:rsidRPr="0067353B">
        <w:rPr>
          <w:rFonts w:ascii="Arial" w:hAnsi="Arial" w:cs="Arial"/>
          <w:b/>
          <w:color w:val="000000"/>
          <w:sz w:val="22"/>
          <w:szCs w:val="22"/>
        </w:rPr>
        <w:t>program</w:t>
      </w:r>
      <w:r w:rsidRPr="0067353B">
        <w:rPr>
          <w:rFonts w:ascii="Arial" w:hAnsi="Arial" w:cs="Arial"/>
          <w:b/>
          <w:color w:val="000000"/>
          <w:sz w:val="22"/>
          <w:szCs w:val="22"/>
        </w:rPr>
        <w:t xml:space="preserve"> from the university?</w:t>
      </w:r>
    </w:p>
    <w:p w:rsidR="006E254A" w:rsidRDefault="006E254A" w:rsidP="0003683D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3683D" w:rsidRDefault="005D5355" w:rsidP="0003683D">
      <w:pPr>
        <w:jc w:val="both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8D24D8" w:rsidRPr="000F0563">
          <w:rPr>
            <w:rStyle w:val="Hyperlink"/>
            <w:rFonts w:ascii="Arial" w:hAnsi="Arial" w:cs="Arial"/>
            <w:sz w:val="22"/>
            <w:szCs w:val="22"/>
          </w:rPr>
          <w:t>http://www.bits-pilani.ac.in/university/wilp/wilpoverview</w:t>
        </w:r>
      </w:hyperlink>
    </w:p>
    <w:p w:rsidR="00912625" w:rsidRDefault="00912625" w:rsidP="0067353B">
      <w:pPr>
        <w:pStyle w:val="ListParagraph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Pr="0067353B" w:rsidRDefault="00912625" w:rsidP="0067353B">
      <w:pPr>
        <w:numPr>
          <w:ilvl w:val="0"/>
          <w:numId w:val="43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353B">
        <w:rPr>
          <w:rFonts w:ascii="Arial" w:hAnsi="Arial" w:cs="Arial"/>
          <w:b/>
          <w:color w:val="000000"/>
          <w:sz w:val="22"/>
          <w:szCs w:val="22"/>
        </w:rPr>
        <w:t>How and when will I know my application status?</w:t>
      </w:r>
    </w:p>
    <w:p w:rsidR="00912625" w:rsidRDefault="00912625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12625" w:rsidRPr="00912625" w:rsidRDefault="00912625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Last date to apply for the course is </w:t>
      </w:r>
      <w:r w:rsidR="00C76F35" w:rsidRPr="00C76F35">
        <w:rPr>
          <w:rFonts w:ascii="Arial" w:hAnsi="Arial" w:cs="Arial"/>
          <w:b/>
          <w:color w:val="000000"/>
          <w:sz w:val="22"/>
          <w:szCs w:val="22"/>
        </w:rPr>
        <w:t>5</w:t>
      </w:r>
      <w:r w:rsidR="00C76F35" w:rsidRPr="00C76F35">
        <w:rPr>
          <w:rFonts w:ascii="Arial" w:hAnsi="Arial" w:cs="Arial"/>
          <w:b/>
          <w:color w:val="000000"/>
          <w:sz w:val="22"/>
          <w:szCs w:val="22"/>
          <w:vertAlign w:val="superscript"/>
        </w:rPr>
        <w:t>th</w:t>
      </w:r>
      <w:r w:rsidR="00C76F35" w:rsidRPr="00C76F3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A97BAC" w:rsidRPr="00A97BAC">
        <w:rPr>
          <w:rFonts w:ascii="Arial" w:hAnsi="Arial" w:cs="Arial"/>
          <w:b/>
          <w:sz w:val="22"/>
          <w:szCs w:val="22"/>
        </w:rPr>
        <w:t>August</w:t>
      </w:r>
      <w:r w:rsidRPr="00A97BAC">
        <w:rPr>
          <w:rFonts w:ascii="Arial" w:hAnsi="Arial" w:cs="Arial"/>
          <w:b/>
          <w:sz w:val="22"/>
          <w:szCs w:val="22"/>
        </w:rPr>
        <w:t>, 201</w:t>
      </w:r>
      <w:r w:rsidR="00A97BAC">
        <w:rPr>
          <w:rFonts w:ascii="Arial" w:hAnsi="Arial" w:cs="Arial"/>
          <w:b/>
          <w:sz w:val="22"/>
          <w:szCs w:val="22"/>
        </w:rPr>
        <w:t>3</w:t>
      </w:r>
      <w:r w:rsidR="0023065A">
        <w:rPr>
          <w:rFonts w:ascii="Arial" w:hAnsi="Arial" w:cs="Arial"/>
          <w:color w:val="000000"/>
          <w:sz w:val="22"/>
          <w:szCs w:val="22"/>
        </w:rPr>
        <w:t>. S</w:t>
      </w:r>
      <w:r>
        <w:rPr>
          <w:rFonts w:ascii="Arial" w:hAnsi="Arial" w:cs="Arial"/>
          <w:color w:val="000000"/>
          <w:sz w:val="22"/>
          <w:szCs w:val="22"/>
        </w:rPr>
        <w:t>hortlisted applicants will be contacted through email by</w:t>
      </w:r>
      <w:r w:rsidRPr="00A97BAC">
        <w:rPr>
          <w:rFonts w:ascii="Arial" w:hAnsi="Arial" w:cs="Arial"/>
          <w:sz w:val="22"/>
          <w:szCs w:val="22"/>
        </w:rPr>
        <w:t xml:space="preserve"> </w:t>
      </w:r>
      <w:r w:rsidR="002542F2">
        <w:rPr>
          <w:rFonts w:ascii="Arial" w:hAnsi="Arial" w:cs="Arial"/>
          <w:b/>
          <w:sz w:val="22"/>
          <w:szCs w:val="22"/>
        </w:rPr>
        <w:t>12</w:t>
      </w:r>
      <w:r w:rsidR="00A97BAC" w:rsidRPr="00A97BAC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A97BAC" w:rsidRPr="00A97BAC">
        <w:rPr>
          <w:rFonts w:ascii="Arial" w:hAnsi="Arial" w:cs="Arial"/>
          <w:b/>
          <w:sz w:val="22"/>
          <w:szCs w:val="22"/>
        </w:rPr>
        <w:t xml:space="preserve"> August</w:t>
      </w:r>
      <w:r w:rsidRPr="00A97BAC">
        <w:rPr>
          <w:rFonts w:ascii="Arial" w:hAnsi="Arial" w:cs="Arial"/>
          <w:b/>
          <w:sz w:val="22"/>
          <w:szCs w:val="22"/>
        </w:rPr>
        <w:t>, 201</w:t>
      </w:r>
      <w:r w:rsidR="00A97BAC">
        <w:rPr>
          <w:rFonts w:ascii="Arial" w:hAnsi="Arial" w:cs="Arial"/>
          <w:b/>
          <w:sz w:val="22"/>
          <w:szCs w:val="22"/>
        </w:rPr>
        <w:t>3</w:t>
      </w:r>
      <w:r w:rsidR="00597885" w:rsidRPr="00A97BAC">
        <w:rPr>
          <w:rFonts w:ascii="Arial" w:hAnsi="Arial" w:cs="Arial"/>
          <w:sz w:val="22"/>
          <w:szCs w:val="22"/>
        </w:rPr>
        <w:t xml:space="preserve"> with</w:t>
      </w:r>
      <w:r w:rsidR="00597885">
        <w:rPr>
          <w:rFonts w:ascii="Arial" w:hAnsi="Arial" w:cs="Arial"/>
          <w:color w:val="000000"/>
          <w:sz w:val="22"/>
          <w:szCs w:val="22"/>
        </w:rPr>
        <w:t xml:space="preserve"> admission details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156C9B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10367" w:rsidRDefault="00B10367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10367" w:rsidRDefault="00B10367" w:rsidP="0003683D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7F62" w:rsidRDefault="00127F6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have any other questions, p</w:t>
      </w:r>
      <w:r w:rsidR="00784F47">
        <w:rPr>
          <w:rFonts w:ascii="Arial" w:hAnsi="Arial" w:cs="Arial"/>
          <w:color w:val="000000"/>
          <w:sz w:val="22"/>
          <w:szCs w:val="22"/>
        </w:rPr>
        <w:t xml:space="preserve">lease address the same to </w:t>
      </w:r>
    </w:p>
    <w:p w:rsidR="008D24D8" w:rsidRDefault="008D24D8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8D24D8" w:rsidRDefault="00BB6742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Delhi/Noida/Gurgaon</w:t>
      </w:r>
      <w:r w:rsidR="008D24D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9" w:history="1">
        <w:r w:rsidR="008D24D8" w:rsidRPr="000F0563">
          <w:rPr>
            <w:rStyle w:val="Hyperlink"/>
            <w:rFonts w:ascii="Arial" w:hAnsi="Arial" w:cs="Arial"/>
            <w:sz w:val="22"/>
            <w:szCs w:val="22"/>
          </w:rPr>
          <w:t>rajit.sikka@tcs.com</w:t>
        </w:r>
      </w:hyperlink>
    </w:p>
    <w:p w:rsidR="008D24D8" w:rsidRDefault="008D24D8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Hyderabad: </w:t>
      </w:r>
      <w:hyperlink r:id="rId10" w:history="1">
        <w:r w:rsidRPr="000F0563">
          <w:rPr>
            <w:rStyle w:val="Hyperlink"/>
            <w:rFonts w:ascii="Arial" w:hAnsi="Arial" w:cs="Arial"/>
            <w:sz w:val="22"/>
            <w:szCs w:val="22"/>
          </w:rPr>
          <w:t>c.jonnalagadda@tcs.com</w:t>
        </w:r>
      </w:hyperlink>
    </w:p>
    <w:p w:rsidR="008D24D8" w:rsidRDefault="008D24D8" w:rsidP="0067353B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Mumbai: </w:t>
      </w:r>
      <w:hyperlink r:id="rId11" w:history="1">
        <w:r w:rsidRPr="000F0563">
          <w:rPr>
            <w:rStyle w:val="Hyperlink"/>
            <w:rFonts w:ascii="Arial" w:hAnsi="Arial" w:cs="Arial"/>
            <w:sz w:val="22"/>
            <w:szCs w:val="22"/>
          </w:rPr>
          <w:t>james.maslamani@tcs.com</w:t>
        </w:r>
      </w:hyperlink>
    </w:p>
    <w:p w:rsidR="0067353B" w:rsidRPr="0067353B" w:rsidRDefault="0067353B" w:rsidP="0067353B">
      <w:pPr>
        <w:jc w:val="both"/>
      </w:pPr>
      <w:bookmarkStart w:id="0" w:name="_GoBack"/>
      <w:bookmarkEnd w:id="0"/>
    </w:p>
    <w:p w:rsidR="00127F62" w:rsidRPr="0003683D" w:rsidRDefault="00127F62" w:rsidP="0003683D">
      <w:pPr>
        <w:tabs>
          <w:tab w:val="left" w:pos="0"/>
        </w:tabs>
        <w:jc w:val="both"/>
      </w:pPr>
    </w:p>
    <w:sectPr w:rsidR="00127F62" w:rsidRPr="0003683D" w:rsidSect="00BA72C2">
      <w:headerReference w:type="default" r:id="rId12"/>
      <w:footerReference w:type="default" r:id="rId13"/>
      <w:pgSz w:w="11909" w:h="16834" w:code="9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355" w:rsidRDefault="005D5355">
      <w:r>
        <w:separator/>
      </w:r>
    </w:p>
  </w:endnote>
  <w:endnote w:type="continuationSeparator" w:id="0">
    <w:p w:rsidR="005D5355" w:rsidRDefault="005D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F62" w:rsidRPr="00BA72C2" w:rsidRDefault="00AE75DC" w:rsidP="00BA72C2">
    <w:pPr>
      <w:pStyle w:val="Footer"/>
      <w:tabs>
        <w:tab w:val="clear" w:pos="8640"/>
        <w:tab w:val="right" w:pos="9000"/>
      </w:tabs>
    </w:pPr>
    <w:r>
      <w:rPr>
        <w:rFonts w:ascii="Arial" w:hAnsi="Arial"/>
        <w:noProof/>
        <w:color w:val="808080"/>
        <w:sz w:val="28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-960120</wp:posOffset>
              </wp:positionH>
              <wp:positionV relativeFrom="paragraph">
                <wp:posOffset>-45720</wp:posOffset>
              </wp:positionV>
              <wp:extent cx="7680960" cy="0"/>
              <wp:effectExtent l="11430" t="11430" r="13335" b="762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80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BFCF1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6pt,-3.6pt" to="529.2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k3FA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" o:allowincell="f" strokecolor="#969696"/>
          </w:pict>
        </mc:Fallback>
      </mc:AlternateContent>
    </w:r>
    <w:r>
      <w:rPr>
        <w:rFonts w:ascii="Arial" w:hAnsi="Arial"/>
        <w:noProof/>
        <w:color w:val="808080"/>
        <w:sz w:val="28"/>
      </w:rPr>
      <mc:AlternateContent>
        <mc:Choice Requires="wpg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1805940</wp:posOffset>
              </wp:positionH>
              <wp:positionV relativeFrom="paragraph">
                <wp:posOffset>57150</wp:posOffset>
              </wp:positionV>
              <wp:extent cx="2335530" cy="118110"/>
              <wp:effectExtent l="0" t="0" r="1905" b="5715"/>
              <wp:wrapNone/>
              <wp:docPr id="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5530" cy="118110"/>
                        <a:chOff x="4255" y="15120"/>
                        <a:chExt cx="3678" cy="186"/>
                      </a:xfrm>
                    </wpg:grpSpPr>
                    <wps:wsp>
                      <wps:cNvPr id="2" name="Freeform 4"/>
                      <wps:cNvSpPr>
                        <a:spLocks/>
                      </wps:cNvSpPr>
                      <wps:spPr bwMode="auto">
                        <a:xfrm>
                          <a:off x="4255" y="15120"/>
                          <a:ext cx="172" cy="181"/>
                        </a:xfrm>
                        <a:custGeom>
                          <a:avLst/>
                          <a:gdLst>
                            <a:gd name="T0" fmla="*/ 0 w 172"/>
                            <a:gd name="T1" fmla="*/ 0 h 181"/>
                            <a:gd name="T2" fmla="*/ 172 w 172"/>
                            <a:gd name="T3" fmla="*/ 0 h 181"/>
                            <a:gd name="T4" fmla="*/ 172 w 172"/>
                            <a:gd name="T5" fmla="*/ 52 h 181"/>
                            <a:gd name="T6" fmla="*/ 124 w 172"/>
                            <a:gd name="T7" fmla="*/ 52 h 181"/>
                            <a:gd name="T8" fmla="*/ 124 w 172"/>
                            <a:gd name="T9" fmla="*/ 181 h 181"/>
                            <a:gd name="T10" fmla="*/ 47 w 172"/>
                            <a:gd name="T11" fmla="*/ 181 h 181"/>
                            <a:gd name="T12" fmla="*/ 47 w 172"/>
                            <a:gd name="T13" fmla="*/ 52 h 181"/>
                            <a:gd name="T14" fmla="*/ 0 w 172"/>
                            <a:gd name="T15" fmla="*/ 52 h 181"/>
                            <a:gd name="T16" fmla="*/ 0 w 172"/>
                            <a:gd name="T17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2" h="181">
                              <a:moveTo>
                                <a:pt x="0" y="0"/>
                              </a:moveTo>
                              <a:lnTo>
                                <a:pt x="172" y="0"/>
                              </a:lnTo>
                              <a:lnTo>
                                <a:pt x="172" y="52"/>
                              </a:lnTo>
                              <a:lnTo>
                                <a:pt x="124" y="52"/>
                              </a:lnTo>
                              <a:lnTo>
                                <a:pt x="124" y="181"/>
                              </a:lnTo>
                              <a:lnTo>
                                <a:pt x="47" y="181"/>
                              </a:lnTo>
                              <a:lnTo>
                                <a:pt x="47" y="52"/>
                              </a:ln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5"/>
                      <wps:cNvSpPr>
                        <a:spLocks/>
                      </wps:cNvSpPr>
                      <wps:spPr bwMode="auto">
                        <a:xfrm>
                          <a:off x="4408" y="15120"/>
                          <a:ext cx="215" cy="181"/>
                        </a:xfrm>
                        <a:custGeom>
                          <a:avLst/>
                          <a:gdLst>
                            <a:gd name="T0" fmla="*/ 109 w 215"/>
                            <a:gd name="T1" fmla="*/ 71 h 181"/>
                            <a:gd name="T2" fmla="*/ 71 w 215"/>
                            <a:gd name="T3" fmla="*/ 181 h 181"/>
                            <a:gd name="T4" fmla="*/ 0 w 215"/>
                            <a:gd name="T5" fmla="*/ 181 h 181"/>
                            <a:gd name="T6" fmla="*/ 71 w 215"/>
                            <a:gd name="T7" fmla="*/ 0 h 181"/>
                            <a:gd name="T8" fmla="*/ 148 w 215"/>
                            <a:gd name="T9" fmla="*/ 0 h 181"/>
                            <a:gd name="T10" fmla="*/ 215 w 215"/>
                            <a:gd name="T11" fmla="*/ 181 h 181"/>
                            <a:gd name="T12" fmla="*/ 148 w 215"/>
                            <a:gd name="T13" fmla="*/ 181 h 181"/>
                            <a:gd name="T14" fmla="*/ 109 w 215"/>
                            <a:gd name="T15" fmla="*/ 71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5" h="181">
                              <a:moveTo>
                                <a:pt x="109" y="71"/>
                              </a:moveTo>
                              <a:lnTo>
                                <a:pt x="71" y="181"/>
                              </a:lnTo>
                              <a:lnTo>
                                <a:pt x="0" y="181"/>
                              </a:lnTo>
                              <a:lnTo>
                                <a:pt x="71" y="0"/>
                              </a:lnTo>
                              <a:lnTo>
                                <a:pt x="148" y="0"/>
                              </a:lnTo>
                              <a:lnTo>
                                <a:pt x="215" y="181"/>
                              </a:lnTo>
                              <a:lnTo>
                                <a:pt x="148" y="181"/>
                              </a:lnTo>
                              <a:lnTo>
                                <a:pt x="109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6"/>
                      <wps:cNvSpPr>
                        <a:spLocks/>
                      </wps:cNvSpPr>
                      <wps:spPr bwMode="auto">
                        <a:xfrm>
                          <a:off x="4608" y="15120"/>
                          <a:ext cx="177" cy="181"/>
                        </a:xfrm>
                        <a:custGeom>
                          <a:avLst/>
                          <a:gdLst>
                            <a:gd name="T0" fmla="*/ 0 w 177"/>
                            <a:gd name="T1" fmla="*/ 0 h 181"/>
                            <a:gd name="T2" fmla="*/ 177 w 177"/>
                            <a:gd name="T3" fmla="*/ 0 h 181"/>
                            <a:gd name="T4" fmla="*/ 177 w 177"/>
                            <a:gd name="T5" fmla="*/ 52 h 181"/>
                            <a:gd name="T6" fmla="*/ 125 w 177"/>
                            <a:gd name="T7" fmla="*/ 52 h 181"/>
                            <a:gd name="T8" fmla="*/ 125 w 177"/>
                            <a:gd name="T9" fmla="*/ 181 h 181"/>
                            <a:gd name="T10" fmla="*/ 53 w 177"/>
                            <a:gd name="T11" fmla="*/ 181 h 181"/>
                            <a:gd name="T12" fmla="*/ 53 w 177"/>
                            <a:gd name="T13" fmla="*/ 52 h 181"/>
                            <a:gd name="T14" fmla="*/ 0 w 177"/>
                            <a:gd name="T15" fmla="*/ 52 h 181"/>
                            <a:gd name="T16" fmla="*/ 0 w 177"/>
                            <a:gd name="T17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7" h="181">
                              <a:moveTo>
                                <a:pt x="0" y="0"/>
                              </a:moveTo>
                              <a:lnTo>
                                <a:pt x="177" y="0"/>
                              </a:lnTo>
                              <a:lnTo>
                                <a:pt x="177" y="52"/>
                              </a:lnTo>
                              <a:lnTo>
                                <a:pt x="125" y="52"/>
                              </a:lnTo>
                              <a:lnTo>
                                <a:pt x="125" y="181"/>
                              </a:lnTo>
                              <a:lnTo>
                                <a:pt x="53" y="181"/>
                              </a:lnTo>
                              <a:lnTo>
                                <a:pt x="53" y="52"/>
                              </a:ln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"/>
                      <wps:cNvSpPr>
                        <a:spLocks/>
                      </wps:cNvSpPr>
                      <wps:spPr bwMode="auto">
                        <a:xfrm>
                          <a:off x="4766" y="15120"/>
                          <a:ext cx="215" cy="181"/>
                        </a:xfrm>
                        <a:custGeom>
                          <a:avLst/>
                          <a:gdLst>
                            <a:gd name="T0" fmla="*/ 105 w 215"/>
                            <a:gd name="T1" fmla="*/ 71 h 181"/>
                            <a:gd name="T2" fmla="*/ 67 w 215"/>
                            <a:gd name="T3" fmla="*/ 181 h 181"/>
                            <a:gd name="T4" fmla="*/ 0 w 215"/>
                            <a:gd name="T5" fmla="*/ 181 h 181"/>
                            <a:gd name="T6" fmla="*/ 67 w 215"/>
                            <a:gd name="T7" fmla="*/ 0 h 181"/>
                            <a:gd name="T8" fmla="*/ 143 w 215"/>
                            <a:gd name="T9" fmla="*/ 0 h 181"/>
                            <a:gd name="T10" fmla="*/ 215 w 215"/>
                            <a:gd name="T11" fmla="*/ 181 h 181"/>
                            <a:gd name="T12" fmla="*/ 143 w 215"/>
                            <a:gd name="T13" fmla="*/ 181 h 181"/>
                            <a:gd name="T14" fmla="*/ 105 w 215"/>
                            <a:gd name="T15" fmla="*/ 71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5" h="181">
                              <a:moveTo>
                                <a:pt x="105" y="71"/>
                              </a:moveTo>
                              <a:lnTo>
                                <a:pt x="67" y="181"/>
                              </a:lnTo>
                              <a:lnTo>
                                <a:pt x="0" y="181"/>
                              </a:lnTo>
                              <a:lnTo>
                                <a:pt x="67" y="0"/>
                              </a:lnTo>
                              <a:lnTo>
                                <a:pt x="143" y="0"/>
                              </a:lnTo>
                              <a:lnTo>
                                <a:pt x="215" y="181"/>
                              </a:lnTo>
                              <a:lnTo>
                                <a:pt x="143" y="181"/>
                              </a:lnTo>
                              <a:lnTo>
                                <a:pt x="105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8"/>
                      <wps:cNvSpPr>
                        <a:spLocks noEditPoints="1"/>
                      </wps:cNvSpPr>
                      <wps:spPr bwMode="auto">
                        <a:xfrm>
                          <a:off x="5105" y="15120"/>
                          <a:ext cx="2828" cy="186"/>
                        </a:xfrm>
                        <a:custGeom>
                          <a:avLst/>
                          <a:gdLst>
                            <a:gd name="T0" fmla="*/ 38 w 2828"/>
                            <a:gd name="T1" fmla="*/ 124 h 186"/>
                            <a:gd name="T2" fmla="*/ 124 w 2828"/>
                            <a:gd name="T3" fmla="*/ 33 h 186"/>
                            <a:gd name="T4" fmla="*/ 43 w 2828"/>
                            <a:gd name="T5" fmla="*/ 14 h 186"/>
                            <a:gd name="T6" fmla="*/ 109 w 2828"/>
                            <a:gd name="T7" fmla="*/ 186 h 186"/>
                            <a:gd name="T8" fmla="*/ 315 w 2828"/>
                            <a:gd name="T9" fmla="*/ 114 h 186"/>
                            <a:gd name="T10" fmla="*/ 152 w 2828"/>
                            <a:gd name="T11" fmla="*/ 57 h 186"/>
                            <a:gd name="T12" fmla="*/ 200 w 2828"/>
                            <a:gd name="T13" fmla="*/ 153 h 186"/>
                            <a:gd name="T14" fmla="*/ 253 w 2828"/>
                            <a:gd name="T15" fmla="*/ 33 h 186"/>
                            <a:gd name="T16" fmla="*/ 229 w 2828"/>
                            <a:gd name="T17" fmla="*/ 162 h 186"/>
                            <a:gd name="T18" fmla="*/ 382 w 2828"/>
                            <a:gd name="T19" fmla="*/ 76 h 186"/>
                            <a:gd name="T20" fmla="*/ 453 w 2828"/>
                            <a:gd name="T21" fmla="*/ 124 h 186"/>
                            <a:gd name="T22" fmla="*/ 367 w 2828"/>
                            <a:gd name="T23" fmla="*/ 186 h 186"/>
                            <a:gd name="T24" fmla="*/ 616 w 2828"/>
                            <a:gd name="T25" fmla="*/ 153 h 186"/>
                            <a:gd name="T26" fmla="*/ 544 w 2828"/>
                            <a:gd name="T27" fmla="*/ 62 h 186"/>
                            <a:gd name="T28" fmla="*/ 592 w 2828"/>
                            <a:gd name="T29" fmla="*/ 33 h 186"/>
                            <a:gd name="T30" fmla="*/ 544 w 2828"/>
                            <a:gd name="T31" fmla="*/ 5 h 186"/>
                            <a:gd name="T32" fmla="*/ 563 w 2828"/>
                            <a:gd name="T33" fmla="*/ 110 h 186"/>
                            <a:gd name="T34" fmla="*/ 554 w 2828"/>
                            <a:gd name="T35" fmla="*/ 162 h 186"/>
                            <a:gd name="T36" fmla="*/ 669 w 2828"/>
                            <a:gd name="T37" fmla="*/ 172 h 186"/>
                            <a:gd name="T38" fmla="*/ 755 w 2828"/>
                            <a:gd name="T39" fmla="*/ 110 h 186"/>
                            <a:gd name="T40" fmla="*/ 683 w 2828"/>
                            <a:gd name="T41" fmla="*/ 124 h 186"/>
                            <a:gd name="T42" fmla="*/ 1041 w 2828"/>
                            <a:gd name="T43" fmla="*/ 5 h 186"/>
                            <a:gd name="T44" fmla="*/ 1094 w 2828"/>
                            <a:gd name="T45" fmla="*/ 67 h 186"/>
                            <a:gd name="T46" fmla="*/ 1113 w 2828"/>
                            <a:gd name="T47" fmla="*/ 57 h 186"/>
                            <a:gd name="T48" fmla="*/ 1232 w 2828"/>
                            <a:gd name="T49" fmla="*/ 43 h 186"/>
                            <a:gd name="T50" fmla="*/ 1318 w 2828"/>
                            <a:gd name="T51" fmla="*/ 86 h 186"/>
                            <a:gd name="T52" fmla="*/ 1290 w 2828"/>
                            <a:gd name="T53" fmla="*/ 81 h 186"/>
                            <a:gd name="T54" fmla="*/ 1443 w 2828"/>
                            <a:gd name="T55" fmla="*/ 157 h 186"/>
                            <a:gd name="T56" fmla="*/ 1476 w 2828"/>
                            <a:gd name="T57" fmla="*/ 28 h 186"/>
                            <a:gd name="T58" fmla="*/ 1476 w 2828"/>
                            <a:gd name="T59" fmla="*/ 0 h 186"/>
                            <a:gd name="T60" fmla="*/ 1423 w 2828"/>
                            <a:gd name="T61" fmla="*/ 181 h 186"/>
                            <a:gd name="T62" fmla="*/ 1629 w 2828"/>
                            <a:gd name="T63" fmla="*/ 5 h 186"/>
                            <a:gd name="T64" fmla="*/ 1581 w 2828"/>
                            <a:gd name="T65" fmla="*/ 67 h 186"/>
                            <a:gd name="T66" fmla="*/ 1815 w 2828"/>
                            <a:gd name="T67" fmla="*/ 186 h 186"/>
                            <a:gd name="T68" fmla="*/ 1882 w 2828"/>
                            <a:gd name="T69" fmla="*/ 95 h 186"/>
                            <a:gd name="T70" fmla="*/ 1825 w 2828"/>
                            <a:gd name="T71" fmla="*/ 38 h 186"/>
                            <a:gd name="T72" fmla="*/ 1887 w 2828"/>
                            <a:gd name="T73" fmla="*/ 9 h 186"/>
                            <a:gd name="T74" fmla="*/ 1787 w 2828"/>
                            <a:gd name="T75" fmla="*/ 62 h 186"/>
                            <a:gd name="T76" fmla="*/ 1868 w 2828"/>
                            <a:gd name="T77" fmla="*/ 138 h 186"/>
                            <a:gd name="T78" fmla="*/ 1796 w 2828"/>
                            <a:gd name="T79" fmla="*/ 153 h 186"/>
                            <a:gd name="T80" fmla="*/ 2026 w 2828"/>
                            <a:gd name="T81" fmla="*/ 76 h 186"/>
                            <a:gd name="T82" fmla="*/ 2145 w 2828"/>
                            <a:gd name="T83" fmla="*/ 167 h 186"/>
                            <a:gd name="T84" fmla="*/ 2174 w 2828"/>
                            <a:gd name="T85" fmla="*/ 129 h 186"/>
                            <a:gd name="T86" fmla="*/ 2178 w 2828"/>
                            <a:gd name="T87" fmla="*/ 62 h 186"/>
                            <a:gd name="T88" fmla="*/ 2126 w 2828"/>
                            <a:gd name="T89" fmla="*/ 5 h 186"/>
                            <a:gd name="T90" fmla="*/ 2097 w 2828"/>
                            <a:gd name="T91" fmla="*/ 28 h 186"/>
                            <a:gd name="T92" fmla="*/ 2145 w 2828"/>
                            <a:gd name="T93" fmla="*/ 71 h 186"/>
                            <a:gd name="T94" fmla="*/ 2279 w 2828"/>
                            <a:gd name="T95" fmla="*/ 114 h 186"/>
                            <a:gd name="T96" fmla="*/ 2226 w 2828"/>
                            <a:gd name="T97" fmla="*/ 5 h 186"/>
                            <a:gd name="T98" fmla="*/ 2532 w 2828"/>
                            <a:gd name="T99" fmla="*/ 162 h 186"/>
                            <a:gd name="T100" fmla="*/ 2484 w 2828"/>
                            <a:gd name="T101" fmla="*/ 38 h 186"/>
                            <a:gd name="T102" fmla="*/ 2551 w 2828"/>
                            <a:gd name="T103" fmla="*/ 5 h 186"/>
                            <a:gd name="T104" fmla="*/ 2432 w 2828"/>
                            <a:gd name="T105" fmla="*/ 134 h 186"/>
                            <a:gd name="T106" fmla="*/ 2556 w 2828"/>
                            <a:gd name="T107" fmla="*/ 153 h 186"/>
                            <a:gd name="T108" fmla="*/ 2718 w 2828"/>
                            <a:gd name="T109" fmla="*/ 181 h 186"/>
                            <a:gd name="T110" fmla="*/ 2828 w 2828"/>
                            <a:gd name="T111" fmla="*/ 134 h 186"/>
                            <a:gd name="T112" fmla="*/ 2747 w 2828"/>
                            <a:gd name="T113" fmla="*/ 57 h 186"/>
                            <a:gd name="T114" fmla="*/ 2809 w 2828"/>
                            <a:gd name="T115" fmla="*/ 33 h 186"/>
                            <a:gd name="T116" fmla="*/ 2733 w 2828"/>
                            <a:gd name="T117" fmla="*/ 19 h 186"/>
                            <a:gd name="T118" fmla="*/ 2785 w 2828"/>
                            <a:gd name="T119" fmla="*/ 114 h 186"/>
                            <a:gd name="T120" fmla="*/ 2752 w 2828"/>
                            <a:gd name="T121" fmla="*/ 162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28" h="186">
                              <a:moveTo>
                                <a:pt x="133" y="153"/>
                              </a:moveTo>
                              <a:lnTo>
                                <a:pt x="129" y="157"/>
                              </a:lnTo>
                              <a:lnTo>
                                <a:pt x="124" y="157"/>
                              </a:lnTo>
                              <a:lnTo>
                                <a:pt x="119" y="157"/>
                              </a:lnTo>
                              <a:lnTo>
                                <a:pt x="114" y="157"/>
                              </a:lnTo>
                              <a:lnTo>
                                <a:pt x="109" y="162"/>
                              </a:lnTo>
                              <a:lnTo>
                                <a:pt x="100" y="162"/>
                              </a:lnTo>
                              <a:lnTo>
                                <a:pt x="95" y="162"/>
                              </a:lnTo>
                              <a:lnTo>
                                <a:pt x="81" y="157"/>
                              </a:lnTo>
                              <a:lnTo>
                                <a:pt x="71" y="157"/>
                              </a:lnTo>
                              <a:lnTo>
                                <a:pt x="62" y="153"/>
                              </a:lnTo>
                              <a:lnTo>
                                <a:pt x="52" y="143"/>
                              </a:lnTo>
                              <a:lnTo>
                                <a:pt x="43" y="134"/>
                              </a:lnTo>
                              <a:lnTo>
                                <a:pt x="38" y="124"/>
                              </a:lnTo>
                              <a:lnTo>
                                <a:pt x="33" y="110"/>
                              </a:lnTo>
                              <a:lnTo>
                                <a:pt x="33" y="95"/>
                              </a:lnTo>
                              <a:lnTo>
                                <a:pt x="33" y="81"/>
                              </a:lnTo>
                              <a:lnTo>
                                <a:pt x="38" y="67"/>
                              </a:lnTo>
                              <a:lnTo>
                                <a:pt x="43" y="57"/>
                              </a:lnTo>
                              <a:lnTo>
                                <a:pt x="52" y="48"/>
                              </a:lnTo>
                              <a:lnTo>
                                <a:pt x="62" y="38"/>
                              </a:lnTo>
                              <a:lnTo>
                                <a:pt x="71" y="33"/>
                              </a:lnTo>
                              <a:lnTo>
                                <a:pt x="86" y="28"/>
                              </a:lnTo>
                              <a:lnTo>
                                <a:pt x="100" y="28"/>
                              </a:lnTo>
                              <a:lnTo>
                                <a:pt x="105" y="28"/>
                              </a:lnTo>
                              <a:lnTo>
                                <a:pt x="109" y="28"/>
                              </a:lnTo>
                              <a:lnTo>
                                <a:pt x="114" y="28"/>
                              </a:lnTo>
                              <a:lnTo>
                                <a:pt x="119" y="33"/>
                              </a:lnTo>
                              <a:lnTo>
                                <a:pt x="124" y="33"/>
                              </a:lnTo>
                              <a:lnTo>
                                <a:pt x="129" y="33"/>
                              </a:lnTo>
                              <a:lnTo>
                                <a:pt x="133" y="38"/>
                              </a:lnTo>
                              <a:lnTo>
                                <a:pt x="138" y="9"/>
                              </a:lnTo>
                              <a:lnTo>
                                <a:pt x="133" y="9"/>
                              </a:lnTo>
                              <a:lnTo>
                                <a:pt x="129" y="5"/>
                              </a:lnTo>
                              <a:lnTo>
                                <a:pt x="124" y="5"/>
                              </a:lnTo>
                              <a:lnTo>
                                <a:pt x="119" y="5"/>
                              </a:lnTo>
                              <a:lnTo>
                                <a:pt x="109" y="5"/>
                              </a:lnTo>
                              <a:lnTo>
                                <a:pt x="105" y="0"/>
                              </a:lnTo>
                              <a:lnTo>
                                <a:pt x="95" y="0"/>
                              </a:lnTo>
                              <a:lnTo>
                                <a:pt x="76" y="5"/>
                              </a:lnTo>
                              <a:lnTo>
                                <a:pt x="57" y="9"/>
                              </a:lnTo>
                              <a:lnTo>
                                <a:pt x="43" y="14"/>
                              </a:lnTo>
                              <a:lnTo>
                                <a:pt x="28" y="28"/>
                              </a:lnTo>
                              <a:lnTo>
                                <a:pt x="14" y="43"/>
                              </a:lnTo>
                              <a:lnTo>
                                <a:pt x="9" y="57"/>
                              </a:lnTo>
                              <a:lnTo>
                                <a:pt x="0" y="76"/>
                              </a:lnTo>
                              <a:lnTo>
                                <a:pt x="0" y="95"/>
                              </a:lnTo>
                              <a:lnTo>
                                <a:pt x="0" y="119"/>
                              </a:lnTo>
                              <a:lnTo>
                                <a:pt x="4" y="134"/>
                              </a:lnTo>
                              <a:lnTo>
                                <a:pt x="14" y="148"/>
                              </a:lnTo>
                              <a:lnTo>
                                <a:pt x="23" y="162"/>
                              </a:lnTo>
                              <a:lnTo>
                                <a:pt x="38" y="172"/>
                              </a:lnTo>
                              <a:lnTo>
                                <a:pt x="52" y="181"/>
                              </a:lnTo>
                              <a:lnTo>
                                <a:pt x="71" y="186"/>
                              </a:lnTo>
                              <a:lnTo>
                                <a:pt x="90" y="186"/>
                              </a:lnTo>
                              <a:lnTo>
                                <a:pt x="100" y="186"/>
                              </a:lnTo>
                              <a:lnTo>
                                <a:pt x="109" y="186"/>
                              </a:lnTo>
                              <a:lnTo>
                                <a:pt x="114" y="186"/>
                              </a:lnTo>
                              <a:lnTo>
                                <a:pt x="119" y="186"/>
                              </a:lnTo>
                              <a:lnTo>
                                <a:pt x="124" y="186"/>
                              </a:lnTo>
                              <a:lnTo>
                                <a:pt x="133" y="181"/>
                              </a:lnTo>
                              <a:lnTo>
                                <a:pt x="138" y="181"/>
                              </a:lnTo>
                              <a:lnTo>
                                <a:pt x="133" y="153"/>
                              </a:lnTo>
                              <a:close/>
                              <a:moveTo>
                                <a:pt x="229" y="186"/>
                              </a:moveTo>
                              <a:lnTo>
                                <a:pt x="248" y="186"/>
                              </a:lnTo>
                              <a:lnTo>
                                <a:pt x="262" y="181"/>
                              </a:lnTo>
                              <a:lnTo>
                                <a:pt x="277" y="177"/>
                              </a:lnTo>
                              <a:lnTo>
                                <a:pt x="291" y="162"/>
                              </a:lnTo>
                              <a:lnTo>
                                <a:pt x="301" y="148"/>
                              </a:lnTo>
                              <a:lnTo>
                                <a:pt x="310" y="134"/>
                              </a:lnTo>
                              <a:lnTo>
                                <a:pt x="315" y="114"/>
                              </a:lnTo>
                              <a:lnTo>
                                <a:pt x="315" y="95"/>
                              </a:lnTo>
                              <a:lnTo>
                                <a:pt x="315" y="76"/>
                              </a:lnTo>
                              <a:lnTo>
                                <a:pt x="310" y="57"/>
                              </a:lnTo>
                              <a:lnTo>
                                <a:pt x="301" y="43"/>
                              </a:lnTo>
                              <a:lnTo>
                                <a:pt x="291" y="28"/>
                              </a:lnTo>
                              <a:lnTo>
                                <a:pt x="281" y="19"/>
                              </a:lnTo>
                              <a:lnTo>
                                <a:pt x="267" y="9"/>
                              </a:lnTo>
                              <a:lnTo>
                                <a:pt x="248" y="5"/>
                              </a:lnTo>
                              <a:lnTo>
                                <a:pt x="229" y="0"/>
                              </a:lnTo>
                              <a:lnTo>
                                <a:pt x="215" y="5"/>
                              </a:lnTo>
                              <a:lnTo>
                                <a:pt x="195" y="9"/>
                              </a:lnTo>
                              <a:lnTo>
                                <a:pt x="181" y="19"/>
                              </a:lnTo>
                              <a:lnTo>
                                <a:pt x="167" y="28"/>
                              </a:lnTo>
                              <a:lnTo>
                                <a:pt x="157" y="43"/>
                              </a:lnTo>
                              <a:lnTo>
                                <a:pt x="152" y="57"/>
                              </a:lnTo>
                              <a:lnTo>
                                <a:pt x="148" y="76"/>
                              </a:lnTo>
                              <a:lnTo>
                                <a:pt x="143" y="95"/>
                              </a:lnTo>
                              <a:lnTo>
                                <a:pt x="148" y="114"/>
                              </a:lnTo>
                              <a:lnTo>
                                <a:pt x="152" y="134"/>
                              </a:lnTo>
                              <a:lnTo>
                                <a:pt x="157" y="148"/>
                              </a:lnTo>
                              <a:lnTo>
                                <a:pt x="167" y="162"/>
                              </a:lnTo>
                              <a:lnTo>
                                <a:pt x="181" y="172"/>
                              </a:lnTo>
                              <a:lnTo>
                                <a:pt x="195" y="181"/>
                              </a:lnTo>
                              <a:lnTo>
                                <a:pt x="210" y="186"/>
                              </a:lnTo>
                              <a:lnTo>
                                <a:pt x="229" y="186"/>
                              </a:lnTo>
                              <a:close/>
                              <a:moveTo>
                                <a:pt x="229" y="162"/>
                              </a:moveTo>
                              <a:lnTo>
                                <a:pt x="219" y="162"/>
                              </a:lnTo>
                              <a:lnTo>
                                <a:pt x="210" y="157"/>
                              </a:lnTo>
                              <a:lnTo>
                                <a:pt x="200" y="153"/>
                              </a:lnTo>
                              <a:lnTo>
                                <a:pt x="191" y="143"/>
                              </a:lnTo>
                              <a:lnTo>
                                <a:pt x="186" y="134"/>
                              </a:lnTo>
                              <a:lnTo>
                                <a:pt x="181" y="119"/>
                              </a:lnTo>
                              <a:lnTo>
                                <a:pt x="181" y="110"/>
                              </a:lnTo>
                              <a:lnTo>
                                <a:pt x="181" y="95"/>
                              </a:lnTo>
                              <a:lnTo>
                                <a:pt x="181" y="81"/>
                              </a:lnTo>
                              <a:lnTo>
                                <a:pt x="181" y="71"/>
                              </a:lnTo>
                              <a:lnTo>
                                <a:pt x="186" y="57"/>
                              </a:lnTo>
                              <a:lnTo>
                                <a:pt x="191" y="48"/>
                              </a:lnTo>
                              <a:lnTo>
                                <a:pt x="200" y="38"/>
                              </a:lnTo>
                              <a:lnTo>
                                <a:pt x="210" y="33"/>
                              </a:lnTo>
                              <a:lnTo>
                                <a:pt x="219" y="28"/>
                              </a:lnTo>
                              <a:lnTo>
                                <a:pt x="229" y="28"/>
                              </a:lnTo>
                              <a:lnTo>
                                <a:pt x="243" y="28"/>
                              </a:lnTo>
                              <a:lnTo>
                                <a:pt x="253" y="33"/>
                              </a:lnTo>
                              <a:lnTo>
                                <a:pt x="258" y="38"/>
                              </a:lnTo>
                              <a:lnTo>
                                <a:pt x="267" y="48"/>
                              </a:lnTo>
                              <a:lnTo>
                                <a:pt x="272" y="57"/>
                              </a:lnTo>
                              <a:lnTo>
                                <a:pt x="277" y="71"/>
                              </a:lnTo>
                              <a:lnTo>
                                <a:pt x="277" y="81"/>
                              </a:lnTo>
                              <a:lnTo>
                                <a:pt x="281" y="95"/>
                              </a:lnTo>
                              <a:lnTo>
                                <a:pt x="277" y="110"/>
                              </a:lnTo>
                              <a:lnTo>
                                <a:pt x="277" y="119"/>
                              </a:lnTo>
                              <a:lnTo>
                                <a:pt x="272" y="134"/>
                              </a:lnTo>
                              <a:lnTo>
                                <a:pt x="267" y="143"/>
                              </a:lnTo>
                              <a:lnTo>
                                <a:pt x="258" y="153"/>
                              </a:lnTo>
                              <a:lnTo>
                                <a:pt x="253" y="157"/>
                              </a:lnTo>
                              <a:lnTo>
                                <a:pt x="243" y="162"/>
                              </a:lnTo>
                              <a:lnTo>
                                <a:pt x="229" y="162"/>
                              </a:lnTo>
                              <a:close/>
                              <a:moveTo>
                                <a:pt x="367" y="186"/>
                              </a:moveTo>
                              <a:lnTo>
                                <a:pt x="367" y="119"/>
                              </a:lnTo>
                              <a:lnTo>
                                <a:pt x="367" y="110"/>
                              </a:lnTo>
                              <a:lnTo>
                                <a:pt x="367" y="100"/>
                              </a:lnTo>
                              <a:lnTo>
                                <a:pt x="367" y="91"/>
                              </a:lnTo>
                              <a:lnTo>
                                <a:pt x="367" y="81"/>
                              </a:lnTo>
                              <a:lnTo>
                                <a:pt x="367" y="71"/>
                              </a:lnTo>
                              <a:lnTo>
                                <a:pt x="367" y="62"/>
                              </a:lnTo>
                              <a:lnTo>
                                <a:pt x="367" y="52"/>
                              </a:lnTo>
                              <a:lnTo>
                                <a:pt x="367" y="43"/>
                              </a:lnTo>
                              <a:lnTo>
                                <a:pt x="372" y="52"/>
                              </a:lnTo>
                              <a:lnTo>
                                <a:pt x="372" y="57"/>
                              </a:lnTo>
                              <a:lnTo>
                                <a:pt x="377" y="67"/>
                              </a:lnTo>
                              <a:lnTo>
                                <a:pt x="382" y="76"/>
                              </a:lnTo>
                              <a:lnTo>
                                <a:pt x="387" y="81"/>
                              </a:lnTo>
                              <a:lnTo>
                                <a:pt x="391" y="91"/>
                              </a:lnTo>
                              <a:lnTo>
                                <a:pt x="396" y="100"/>
                              </a:lnTo>
                              <a:lnTo>
                                <a:pt x="401" y="105"/>
                              </a:lnTo>
                              <a:lnTo>
                                <a:pt x="449" y="186"/>
                              </a:lnTo>
                              <a:lnTo>
                                <a:pt x="482" y="186"/>
                              </a:lnTo>
                              <a:lnTo>
                                <a:pt x="482" y="5"/>
                              </a:lnTo>
                              <a:lnTo>
                                <a:pt x="449" y="5"/>
                              </a:lnTo>
                              <a:lnTo>
                                <a:pt x="449" y="67"/>
                              </a:lnTo>
                              <a:lnTo>
                                <a:pt x="449" y="76"/>
                              </a:lnTo>
                              <a:lnTo>
                                <a:pt x="449" y="86"/>
                              </a:lnTo>
                              <a:lnTo>
                                <a:pt x="449" y="95"/>
                              </a:lnTo>
                              <a:lnTo>
                                <a:pt x="449" y="105"/>
                              </a:lnTo>
                              <a:lnTo>
                                <a:pt x="449" y="114"/>
                              </a:lnTo>
                              <a:lnTo>
                                <a:pt x="453" y="124"/>
                              </a:lnTo>
                              <a:lnTo>
                                <a:pt x="453" y="134"/>
                              </a:lnTo>
                              <a:lnTo>
                                <a:pt x="453" y="143"/>
                              </a:lnTo>
                              <a:lnTo>
                                <a:pt x="449" y="134"/>
                              </a:lnTo>
                              <a:lnTo>
                                <a:pt x="444" y="129"/>
                              </a:lnTo>
                              <a:lnTo>
                                <a:pt x="444" y="119"/>
                              </a:lnTo>
                              <a:lnTo>
                                <a:pt x="439" y="114"/>
                              </a:lnTo>
                              <a:lnTo>
                                <a:pt x="434" y="105"/>
                              </a:lnTo>
                              <a:lnTo>
                                <a:pt x="430" y="95"/>
                              </a:lnTo>
                              <a:lnTo>
                                <a:pt x="425" y="91"/>
                              </a:lnTo>
                              <a:lnTo>
                                <a:pt x="420" y="81"/>
                              </a:lnTo>
                              <a:lnTo>
                                <a:pt x="377" y="5"/>
                              </a:lnTo>
                              <a:lnTo>
                                <a:pt x="339" y="5"/>
                              </a:lnTo>
                              <a:lnTo>
                                <a:pt x="339" y="186"/>
                              </a:lnTo>
                              <a:lnTo>
                                <a:pt x="367" y="186"/>
                              </a:lnTo>
                              <a:close/>
                              <a:moveTo>
                                <a:pt x="506" y="177"/>
                              </a:moveTo>
                              <a:lnTo>
                                <a:pt x="511" y="181"/>
                              </a:lnTo>
                              <a:lnTo>
                                <a:pt x="516" y="181"/>
                              </a:lnTo>
                              <a:lnTo>
                                <a:pt x="520" y="181"/>
                              </a:lnTo>
                              <a:lnTo>
                                <a:pt x="525" y="186"/>
                              </a:lnTo>
                              <a:lnTo>
                                <a:pt x="535" y="186"/>
                              </a:lnTo>
                              <a:lnTo>
                                <a:pt x="540" y="186"/>
                              </a:lnTo>
                              <a:lnTo>
                                <a:pt x="544" y="186"/>
                              </a:lnTo>
                              <a:lnTo>
                                <a:pt x="554" y="186"/>
                              </a:lnTo>
                              <a:lnTo>
                                <a:pt x="568" y="186"/>
                              </a:lnTo>
                              <a:lnTo>
                                <a:pt x="583" y="186"/>
                              </a:lnTo>
                              <a:lnTo>
                                <a:pt x="597" y="177"/>
                              </a:lnTo>
                              <a:lnTo>
                                <a:pt x="606" y="172"/>
                              </a:lnTo>
                              <a:lnTo>
                                <a:pt x="611" y="162"/>
                              </a:lnTo>
                              <a:lnTo>
                                <a:pt x="616" y="153"/>
                              </a:lnTo>
                              <a:lnTo>
                                <a:pt x="621" y="143"/>
                              </a:lnTo>
                              <a:lnTo>
                                <a:pt x="621" y="134"/>
                              </a:lnTo>
                              <a:lnTo>
                                <a:pt x="621" y="124"/>
                              </a:lnTo>
                              <a:lnTo>
                                <a:pt x="621" y="114"/>
                              </a:lnTo>
                              <a:lnTo>
                                <a:pt x="616" y="110"/>
                              </a:lnTo>
                              <a:lnTo>
                                <a:pt x="611" y="100"/>
                              </a:lnTo>
                              <a:lnTo>
                                <a:pt x="606" y="95"/>
                              </a:lnTo>
                              <a:lnTo>
                                <a:pt x="597" y="91"/>
                              </a:lnTo>
                              <a:lnTo>
                                <a:pt x="587" y="86"/>
                              </a:lnTo>
                              <a:lnTo>
                                <a:pt x="578" y="81"/>
                              </a:lnTo>
                              <a:lnTo>
                                <a:pt x="568" y="76"/>
                              </a:lnTo>
                              <a:lnTo>
                                <a:pt x="559" y="71"/>
                              </a:lnTo>
                              <a:lnTo>
                                <a:pt x="554" y="71"/>
                              </a:lnTo>
                              <a:lnTo>
                                <a:pt x="549" y="67"/>
                              </a:lnTo>
                              <a:lnTo>
                                <a:pt x="544" y="62"/>
                              </a:lnTo>
                              <a:lnTo>
                                <a:pt x="540" y="57"/>
                              </a:lnTo>
                              <a:lnTo>
                                <a:pt x="540" y="52"/>
                              </a:lnTo>
                              <a:lnTo>
                                <a:pt x="540" y="48"/>
                              </a:lnTo>
                              <a:lnTo>
                                <a:pt x="544" y="43"/>
                              </a:lnTo>
                              <a:lnTo>
                                <a:pt x="544" y="38"/>
                              </a:lnTo>
                              <a:lnTo>
                                <a:pt x="549" y="38"/>
                              </a:lnTo>
                              <a:lnTo>
                                <a:pt x="554" y="33"/>
                              </a:lnTo>
                              <a:lnTo>
                                <a:pt x="559" y="28"/>
                              </a:lnTo>
                              <a:lnTo>
                                <a:pt x="563" y="28"/>
                              </a:lnTo>
                              <a:lnTo>
                                <a:pt x="573" y="28"/>
                              </a:lnTo>
                              <a:lnTo>
                                <a:pt x="578" y="28"/>
                              </a:lnTo>
                              <a:lnTo>
                                <a:pt x="583" y="28"/>
                              </a:lnTo>
                              <a:lnTo>
                                <a:pt x="587" y="28"/>
                              </a:lnTo>
                              <a:lnTo>
                                <a:pt x="592" y="33"/>
                              </a:lnTo>
                              <a:lnTo>
                                <a:pt x="597" y="33"/>
                              </a:lnTo>
                              <a:lnTo>
                                <a:pt x="602" y="33"/>
                              </a:lnTo>
                              <a:lnTo>
                                <a:pt x="606" y="38"/>
                              </a:lnTo>
                              <a:lnTo>
                                <a:pt x="616" y="9"/>
                              </a:lnTo>
                              <a:lnTo>
                                <a:pt x="611" y="9"/>
                              </a:lnTo>
                              <a:lnTo>
                                <a:pt x="606" y="9"/>
                              </a:lnTo>
                              <a:lnTo>
                                <a:pt x="602" y="5"/>
                              </a:lnTo>
                              <a:lnTo>
                                <a:pt x="597" y="5"/>
                              </a:lnTo>
                              <a:lnTo>
                                <a:pt x="592" y="5"/>
                              </a:lnTo>
                              <a:lnTo>
                                <a:pt x="587" y="5"/>
                              </a:lnTo>
                              <a:lnTo>
                                <a:pt x="578" y="0"/>
                              </a:lnTo>
                              <a:lnTo>
                                <a:pt x="573" y="0"/>
                              </a:lnTo>
                              <a:lnTo>
                                <a:pt x="559" y="5"/>
                              </a:lnTo>
                              <a:lnTo>
                                <a:pt x="544" y="5"/>
                              </a:lnTo>
                              <a:lnTo>
                                <a:pt x="535" y="9"/>
                              </a:lnTo>
                              <a:lnTo>
                                <a:pt x="525" y="19"/>
                              </a:lnTo>
                              <a:lnTo>
                                <a:pt x="516" y="24"/>
                              </a:lnTo>
                              <a:lnTo>
                                <a:pt x="511" y="33"/>
                              </a:lnTo>
                              <a:lnTo>
                                <a:pt x="511" y="43"/>
                              </a:lnTo>
                              <a:lnTo>
                                <a:pt x="506" y="52"/>
                              </a:lnTo>
                              <a:lnTo>
                                <a:pt x="511" y="62"/>
                              </a:lnTo>
                              <a:lnTo>
                                <a:pt x="511" y="71"/>
                              </a:lnTo>
                              <a:lnTo>
                                <a:pt x="516" y="81"/>
                              </a:lnTo>
                              <a:lnTo>
                                <a:pt x="520" y="86"/>
                              </a:lnTo>
                              <a:lnTo>
                                <a:pt x="530" y="91"/>
                              </a:lnTo>
                              <a:lnTo>
                                <a:pt x="535" y="95"/>
                              </a:lnTo>
                              <a:lnTo>
                                <a:pt x="544" y="100"/>
                              </a:lnTo>
                              <a:lnTo>
                                <a:pt x="559" y="105"/>
                              </a:lnTo>
                              <a:lnTo>
                                <a:pt x="563" y="110"/>
                              </a:lnTo>
                              <a:lnTo>
                                <a:pt x="573" y="114"/>
                              </a:lnTo>
                              <a:lnTo>
                                <a:pt x="578" y="114"/>
                              </a:lnTo>
                              <a:lnTo>
                                <a:pt x="583" y="119"/>
                              </a:lnTo>
                              <a:lnTo>
                                <a:pt x="583" y="124"/>
                              </a:lnTo>
                              <a:lnTo>
                                <a:pt x="587" y="129"/>
                              </a:lnTo>
                              <a:lnTo>
                                <a:pt x="587" y="134"/>
                              </a:lnTo>
                              <a:lnTo>
                                <a:pt x="587" y="138"/>
                              </a:lnTo>
                              <a:lnTo>
                                <a:pt x="587" y="143"/>
                              </a:lnTo>
                              <a:lnTo>
                                <a:pt x="587" y="148"/>
                              </a:lnTo>
                              <a:lnTo>
                                <a:pt x="583" y="153"/>
                              </a:lnTo>
                              <a:lnTo>
                                <a:pt x="578" y="157"/>
                              </a:lnTo>
                              <a:lnTo>
                                <a:pt x="568" y="157"/>
                              </a:lnTo>
                              <a:lnTo>
                                <a:pt x="563" y="162"/>
                              </a:lnTo>
                              <a:lnTo>
                                <a:pt x="554" y="162"/>
                              </a:lnTo>
                              <a:lnTo>
                                <a:pt x="549" y="162"/>
                              </a:lnTo>
                              <a:lnTo>
                                <a:pt x="544" y="162"/>
                              </a:lnTo>
                              <a:lnTo>
                                <a:pt x="540" y="157"/>
                              </a:lnTo>
                              <a:lnTo>
                                <a:pt x="530" y="157"/>
                              </a:lnTo>
                              <a:lnTo>
                                <a:pt x="525" y="157"/>
                              </a:lnTo>
                              <a:lnTo>
                                <a:pt x="520" y="153"/>
                              </a:lnTo>
                              <a:lnTo>
                                <a:pt x="516" y="153"/>
                              </a:lnTo>
                              <a:lnTo>
                                <a:pt x="511" y="148"/>
                              </a:lnTo>
                              <a:lnTo>
                                <a:pt x="506" y="177"/>
                              </a:lnTo>
                              <a:close/>
                              <a:moveTo>
                                <a:pt x="649" y="5"/>
                              </a:moveTo>
                              <a:lnTo>
                                <a:pt x="649" y="110"/>
                              </a:lnTo>
                              <a:lnTo>
                                <a:pt x="649" y="129"/>
                              </a:lnTo>
                              <a:lnTo>
                                <a:pt x="654" y="143"/>
                              </a:lnTo>
                              <a:lnTo>
                                <a:pt x="659" y="157"/>
                              </a:lnTo>
                              <a:lnTo>
                                <a:pt x="669" y="172"/>
                              </a:lnTo>
                              <a:lnTo>
                                <a:pt x="678" y="177"/>
                              </a:lnTo>
                              <a:lnTo>
                                <a:pt x="688" y="186"/>
                              </a:lnTo>
                              <a:lnTo>
                                <a:pt x="702" y="186"/>
                              </a:lnTo>
                              <a:lnTo>
                                <a:pt x="716" y="186"/>
                              </a:lnTo>
                              <a:lnTo>
                                <a:pt x="731" y="186"/>
                              </a:lnTo>
                              <a:lnTo>
                                <a:pt x="745" y="186"/>
                              </a:lnTo>
                              <a:lnTo>
                                <a:pt x="759" y="177"/>
                              </a:lnTo>
                              <a:lnTo>
                                <a:pt x="769" y="167"/>
                              </a:lnTo>
                              <a:lnTo>
                                <a:pt x="778" y="157"/>
                              </a:lnTo>
                              <a:lnTo>
                                <a:pt x="783" y="143"/>
                              </a:lnTo>
                              <a:lnTo>
                                <a:pt x="788" y="129"/>
                              </a:lnTo>
                              <a:lnTo>
                                <a:pt x="788" y="110"/>
                              </a:lnTo>
                              <a:lnTo>
                                <a:pt x="788" y="5"/>
                              </a:lnTo>
                              <a:lnTo>
                                <a:pt x="755" y="5"/>
                              </a:lnTo>
                              <a:lnTo>
                                <a:pt x="755" y="110"/>
                              </a:lnTo>
                              <a:lnTo>
                                <a:pt x="755" y="124"/>
                              </a:lnTo>
                              <a:lnTo>
                                <a:pt x="755" y="134"/>
                              </a:lnTo>
                              <a:lnTo>
                                <a:pt x="750" y="143"/>
                              </a:lnTo>
                              <a:lnTo>
                                <a:pt x="745" y="148"/>
                              </a:lnTo>
                              <a:lnTo>
                                <a:pt x="740" y="153"/>
                              </a:lnTo>
                              <a:lnTo>
                                <a:pt x="735" y="157"/>
                              </a:lnTo>
                              <a:lnTo>
                                <a:pt x="726" y="162"/>
                              </a:lnTo>
                              <a:lnTo>
                                <a:pt x="716" y="162"/>
                              </a:lnTo>
                              <a:lnTo>
                                <a:pt x="712" y="162"/>
                              </a:lnTo>
                              <a:lnTo>
                                <a:pt x="702" y="157"/>
                              </a:lnTo>
                              <a:lnTo>
                                <a:pt x="697" y="153"/>
                              </a:lnTo>
                              <a:lnTo>
                                <a:pt x="692" y="148"/>
                              </a:lnTo>
                              <a:lnTo>
                                <a:pt x="688" y="143"/>
                              </a:lnTo>
                              <a:lnTo>
                                <a:pt x="683" y="134"/>
                              </a:lnTo>
                              <a:lnTo>
                                <a:pt x="683" y="124"/>
                              </a:lnTo>
                              <a:lnTo>
                                <a:pt x="683" y="110"/>
                              </a:lnTo>
                              <a:lnTo>
                                <a:pt x="683" y="5"/>
                              </a:lnTo>
                              <a:lnTo>
                                <a:pt x="649" y="5"/>
                              </a:lnTo>
                              <a:close/>
                              <a:moveTo>
                                <a:pt x="821" y="186"/>
                              </a:moveTo>
                              <a:lnTo>
                                <a:pt x="927" y="186"/>
                              </a:lnTo>
                              <a:lnTo>
                                <a:pt x="927" y="157"/>
                              </a:lnTo>
                              <a:lnTo>
                                <a:pt x="855" y="157"/>
                              </a:lnTo>
                              <a:lnTo>
                                <a:pt x="855" y="5"/>
                              </a:lnTo>
                              <a:lnTo>
                                <a:pt x="821" y="5"/>
                              </a:lnTo>
                              <a:lnTo>
                                <a:pt x="821" y="186"/>
                              </a:lnTo>
                              <a:close/>
                              <a:moveTo>
                                <a:pt x="955" y="186"/>
                              </a:moveTo>
                              <a:lnTo>
                                <a:pt x="989" y="186"/>
                              </a:lnTo>
                              <a:lnTo>
                                <a:pt x="989" y="33"/>
                              </a:lnTo>
                              <a:lnTo>
                                <a:pt x="1041" y="33"/>
                              </a:lnTo>
                              <a:lnTo>
                                <a:pt x="1041" y="5"/>
                              </a:lnTo>
                              <a:lnTo>
                                <a:pt x="907" y="5"/>
                              </a:lnTo>
                              <a:lnTo>
                                <a:pt x="907" y="33"/>
                              </a:lnTo>
                              <a:lnTo>
                                <a:pt x="955" y="33"/>
                              </a:lnTo>
                              <a:lnTo>
                                <a:pt x="955" y="186"/>
                              </a:lnTo>
                              <a:close/>
                              <a:moveTo>
                                <a:pt x="1132" y="134"/>
                              </a:moveTo>
                              <a:lnTo>
                                <a:pt x="1151" y="186"/>
                              </a:lnTo>
                              <a:lnTo>
                                <a:pt x="1185" y="186"/>
                              </a:lnTo>
                              <a:lnTo>
                                <a:pt x="1127" y="5"/>
                              </a:lnTo>
                              <a:lnTo>
                                <a:pt x="1084" y="5"/>
                              </a:lnTo>
                              <a:lnTo>
                                <a:pt x="1027" y="186"/>
                              </a:lnTo>
                              <a:lnTo>
                                <a:pt x="1060" y="186"/>
                              </a:lnTo>
                              <a:lnTo>
                                <a:pt x="1075" y="134"/>
                              </a:lnTo>
                              <a:lnTo>
                                <a:pt x="1132" y="134"/>
                              </a:lnTo>
                              <a:close/>
                              <a:moveTo>
                                <a:pt x="1079" y="110"/>
                              </a:moveTo>
                              <a:lnTo>
                                <a:pt x="1094" y="67"/>
                              </a:lnTo>
                              <a:lnTo>
                                <a:pt x="1099" y="62"/>
                              </a:lnTo>
                              <a:lnTo>
                                <a:pt x="1099" y="57"/>
                              </a:lnTo>
                              <a:lnTo>
                                <a:pt x="1099" y="52"/>
                              </a:lnTo>
                              <a:lnTo>
                                <a:pt x="1099" y="48"/>
                              </a:lnTo>
                              <a:lnTo>
                                <a:pt x="1099" y="43"/>
                              </a:lnTo>
                              <a:lnTo>
                                <a:pt x="1103" y="38"/>
                              </a:lnTo>
                              <a:lnTo>
                                <a:pt x="1103" y="33"/>
                              </a:lnTo>
                              <a:lnTo>
                                <a:pt x="1108" y="38"/>
                              </a:lnTo>
                              <a:lnTo>
                                <a:pt x="1108" y="43"/>
                              </a:lnTo>
                              <a:lnTo>
                                <a:pt x="1108" y="48"/>
                              </a:lnTo>
                              <a:lnTo>
                                <a:pt x="1108" y="52"/>
                              </a:lnTo>
                              <a:lnTo>
                                <a:pt x="1113" y="57"/>
                              </a:lnTo>
                              <a:lnTo>
                                <a:pt x="1113" y="62"/>
                              </a:lnTo>
                              <a:lnTo>
                                <a:pt x="1113" y="67"/>
                              </a:lnTo>
                              <a:lnTo>
                                <a:pt x="1127" y="110"/>
                              </a:lnTo>
                              <a:lnTo>
                                <a:pt x="1079" y="110"/>
                              </a:lnTo>
                              <a:close/>
                              <a:moveTo>
                                <a:pt x="1237" y="186"/>
                              </a:moveTo>
                              <a:lnTo>
                                <a:pt x="1237" y="119"/>
                              </a:lnTo>
                              <a:lnTo>
                                <a:pt x="1237" y="110"/>
                              </a:lnTo>
                              <a:lnTo>
                                <a:pt x="1237" y="100"/>
                              </a:lnTo>
                              <a:lnTo>
                                <a:pt x="1237" y="91"/>
                              </a:lnTo>
                              <a:lnTo>
                                <a:pt x="1237" y="81"/>
                              </a:lnTo>
                              <a:lnTo>
                                <a:pt x="1237" y="71"/>
                              </a:lnTo>
                              <a:lnTo>
                                <a:pt x="1232" y="62"/>
                              </a:lnTo>
                              <a:lnTo>
                                <a:pt x="1232" y="52"/>
                              </a:lnTo>
                              <a:lnTo>
                                <a:pt x="1232" y="43"/>
                              </a:lnTo>
                              <a:lnTo>
                                <a:pt x="1237" y="52"/>
                              </a:lnTo>
                              <a:lnTo>
                                <a:pt x="1242" y="57"/>
                              </a:lnTo>
                              <a:lnTo>
                                <a:pt x="1247" y="67"/>
                              </a:lnTo>
                              <a:lnTo>
                                <a:pt x="1251" y="76"/>
                              </a:lnTo>
                              <a:lnTo>
                                <a:pt x="1256" y="81"/>
                              </a:lnTo>
                              <a:lnTo>
                                <a:pt x="1256" y="91"/>
                              </a:lnTo>
                              <a:lnTo>
                                <a:pt x="1261" y="100"/>
                              </a:lnTo>
                              <a:lnTo>
                                <a:pt x="1266" y="105"/>
                              </a:lnTo>
                              <a:lnTo>
                                <a:pt x="1314" y="186"/>
                              </a:lnTo>
                              <a:lnTo>
                                <a:pt x="1347" y="186"/>
                              </a:lnTo>
                              <a:lnTo>
                                <a:pt x="1347" y="5"/>
                              </a:lnTo>
                              <a:lnTo>
                                <a:pt x="1318" y="5"/>
                              </a:lnTo>
                              <a:lnTo>
                                <a:pt x="1318" y="67"/>
                              </a:lnTo>
                              <a:lnTo>
                                <a:pt x="1318" y="76"/>
                              </a:lnTo>
                              <a:lnTo>
                                <a:pt x="1318" y="86"/>
                              </a:lnTo>
                              <a:lnTo>
                                <a:pt x="1318" y="95"/>
                              </a:lnTo>
                              <a:lnTo>
                                <a:pt x="1318" y="105"/>
                              </a:lnTo>
                              <a:lnTo>
                                <a:pt x="1318" y="114"/>
                              </a:lnTo>
                              <a:lnTo>
                                <a:pt x="1318" y="124"/>
                              </a:lnTo>
                              <a:lnTo>
                                <a:pt x="1318" y="134"/>
                              </a:lnTo>
                              <a:lnTo>
                                <a:pt x="1318" y="143"/>
                              </a:lnTo>
                              <a:lnTo>
                                <a:pt x="1318" y="134"/>
                              </a:lnTo>
                              <a:lnTo>
                                <a:pt x="1314" y="129"/>
                              </a:lnTo>
                              <a:lnTo>
                                <a:pt x="1309" y="119"/>
                              </a:lnTo>
                              <a:lnTo>
                                <a:pt x="1304" y="114"/>
                              </a:lnTo>
                              <a:lnTo>
                                <a:pt x="1304" y="105"/>
                              </a:lnTo>
                              <a:lnTo>
                                <a:pt x="1299" y="95"/>
                              </a:lnTo>
                              <a:lnTo>
                                <a:pt x="1294" y="91"/>
                              </a:lnTo>
                              <a:lnTo>
                                <a:pt x="1290" y="81"/>
                              </a:lnTo>
                              <a:lnTo>
                                <a:pt x="1242" y="5"/>
                              </a:lnTo>
                              <a:lnTo>
                                <a:pt x="1204" y="5"/>
                              </a:lnTo>
                              <a:lnTo>
                                <a:pt x="1204" y="186"/>
                              </a:lnTo>
                              <a:lnTo>
                                <a:pt x="1237" y="186"/>
                              </a:lnTo>
                              <a:close/>
                              <a:moveTo>
                                <a:pt x="1505" y="153"/>
                              </a:moveTo>
                              <a:lnTo>
                                <a:pt x="1500" y="157"/>
                              </a:lnTo>
                              <a:lnTo>
                                <a:pt x="1495" y="157"/>
                              </a:lnTo>
                              <a:lnTo>
                                <a:pt x="1490" y="157"/>
                              </a:lnTo>
                              <a:lnTo>
                                <a:pt x="1486" y="157"/>
                              </a:lnTo>
                              <a:lnTo>
                                <a:pt x="1481" y="162"/>
                              </a:lnTo>
                              <a:lnTo>
                                <a:pt x="1476" y="162"/>
                              </a:lnTo>
                              <a:lnTo>
                                <a:pt x="1467" y="162"/>
                              </a:lnTo>
                              <a:lnTo>
                                <a:pt x="1457" y="157"/>
                              </a:lnTo>
                              <a:lnTo>
                                <a:pt x="1443" y="157"/>
                              </a:lnTo>
                              <a:lnTo>
                                <a:pt x="1433" y="153"/>
                              </a:lnTo>
                              <a:lnTo>
                                <a:pt x="1423" y="143"/>
                              </a:lnTo>
                              <a:lnTo>
                                <a:pt x="1414" y="134"/>
                              </a:lnTo>
                              <a:lnTo>
                                <a:pt x="1409" y="124"/>
                              </a:lnTo>
                              <a:lnTo>
                                <a:pt x="1409" y="110"/>
                              </a:lnTo>
                              <a:lnTo>
                                <a:pt x="1404" y="95"/>
                              </a:lnTo>
                              <a:lnTo>
                                <a:pt x="1409" y="81"/>
                              </a:lnTo>
                              <a:lnTo>
                                <a:pt x="1409" y="67"/>
                              </a:lnTo>
                              <a:lnTo>
                                <a:pt x="1414" y="57"/>
                              </a:lnTo>
                              <a:lnTo>
                                <a:pt x="1423" y="48"/>
                              </a:lnTo>
                              <a:lnTo>
                                <a:pt x="1433" y="38"/>
                              </a:lnTo>
                              <a:lnTo>
                                <a:pt x="1443" y="33"/>
                              </a:lnTo>
                              <a:lnTo>
                                <a:pt x="1457" y="28"/>
                              </a:lnTo>
                              <a:lnTo>
                                <a:pt x="1471" y="28"/>
                              </a:lnTo>
                              <a:lnTo>
                                <a:pt x="1476" y="28"/>
                              </a:lnTo>
                              <a:lnTo>
                                <a:pt x="1481" y="28"/>
                              </a:lnTo>
                              <a:lnTo>
                                <a:pt x="1486" y="28"/>
                              </a:lnTo>
                              <a:lnTo>
                                <a:pt x="1490" y="33"/>
                              </a:lnTo>
                              <a:lnTo>
                                <a:pt x="1495" y="33"/>
                              </a:lnTo>
                              <a:lnTo>
                                <a:pt x="1500" y="33"/>
                              </a:lnTo>
                              <a:lnTo>
                                <a:pt x="1505" y="38"/>
                              </a:lnTo>
                              <a:lnTo>
                                <a:pt x="1510" y="9"/>
                              </a:lnTo>
                              <a:lnTo>
                                <a:pt x="1505" y="9"/>
                              </a:lnTo>
                              <a:lnTo>
                                <a:pt x="1500" y="5"/>
                              </a:lnTo>
                              <a:lnTo>
                                <a:pt x="1495" y="5"/>
                              </a:lnTo>
                              <a:lnTo>
                                <a:pt x="1490" y="5"/>
                              </a:lnTo>
                              <a:lnTo>
                                <a:pt x="1481" y="5"/>
                              </a:lnTo>
                              <a:lnTo>
                                <a:pt x="1476" y="0"/>
                              </a:lnTo>
                              <a:lnTo>
                                <a:pt x="1467" y="0"/>
                              </a:lnTo>
                              <a:lnTo>
                                <a:pt x="1447" y="5"/>
                              </a:lnTo>
                              <a:lnTo>
                                <a:pt x="1428" y="9"/>
                              </a:lnTo>
                              <a:lnTo>
                                <a:pt x="1414" y="14"/>
                              </a:lnTo>
                              <a:lnTo>
                                <a:pt x="1400" y="28"/>
                              </a:lnTo>
                              <a:lnTo>
                                <a:pt x="1385" y="43"/>
                              </a:lnTo>
                              <a:lnTo>
                                <a:pt x="1380" y="57"/>
                              </a:lnTo>
                              <a:lnTo>
                                <a:pt x="1371" y="76"/>
                              </a:lnTo>
                              <a:lnTo>
                                <a:pt x="1371" y="95"/>
                              </a:lnTo>
                              <a:lnTo>
                                <a:pt x="1371" y="119"/>
                              </a:lnTo>
                              <a:lnTo>
                                <a:pt x="1376" y="134"/>
                              </a:lnTo>
                              <a:lnTo>
                                <a:pt x="1385" y="148"/>
                              </a:lnTo>
                              <a:lnTo>
                                <a:pt x="1395" y="162"/>
                              </a:lnTo>
                              <a:lnTo>
                                <a:pt x="1409" y="172"/>
                              </a:lnTo>
                              <a:lnTo>
                                <a:pt x="1423" y="181"/>
                              </a:lnTo>
                              <a:lnTo>
                                <a:pt x="1443" y="186"/>
                              </a:lnTo>
                              <a:lnTo>
                                <a:pt x="1462" y="186"/>
                              </a:lnTo>
                              <a:lnTo>
                                <a:pt x="1471" y="186"/>
                              </a:lnTo>
                              <a:lnTo>
                                <a:pt x="1481" y="186"/>
                              </a:lnTo>
                              <a:lnTo>
                                <a:pt x="1486" y="186"/>
                              </a:lnTo>
                              <a:lnTo>
                                <a:pt x="1490" y="186"/>
                              </a:lnTo>
                              <a:lnTo>
                                <a:pt x="1500" y="186"/>
                              </a:lnTo>
                              <a:lnTo>
                                <a:pt x="1505" y="181"/>
                              </a:lnTo>
                              <a:lnTo>
                                <a:pt x="1510" y="181"/>
                              </a:lnTo>
                              <a:lnTo>
                                <a:pt x="1505" y="153"/>
                              </a:lnTo>
                              <a:close/>
                              <a:moveTo>
                                <a:pt x="1610" y="186"/>
                              </a:moveTo>
                              <a:lnTo>
                                <a:pt x="1610" y="110"/>
                              </a:lnTo>
                              <a:lnTo>
                                <a:pt x="1667" y="5"/>
                              </a:lnTo>
                              <a:lnTo>
                                <a:pt x="1629" y="5"/>
                              </a:lnTo>
                              <a:lnTo>
                                <a:pt x="1610" y="52"/>
                              </a:lnTo>
                              <a:lnTo>
                                <a:pt x="1605" y="57"/>
                              </a:lnTo>
                              <a:lnTo>
                                <a:pt x="1605" y="62"/>
                              </a:lnTo>
                              <a:lnTo>
                                <a:pt x="1600" y="67"/>
                              </a:lnTo>
                              <a:lnTo>
                                <a:pt x="1600" y="71"/>
                              </a:lnTo>
                              <a:lnTo>
                                <a:pt x="1600" y="76"/>
                              </a:lnTo>
                              <a:lnTo>
                                <a:pt x="1596" y="76"/>
                              </a:lnTo>
                              <a:lnTo>
                                <a:pt x="1596" y="81"/>
                              </a:lnTo>
                              <a:lnTo>
                                <a:pt x="1591" y="86"/>
                              </a:lnTo>
                              <a:lnTo>
                                <a:pt x="1591" y="81"/>
                              </a:lnTo>
                              <a:lnTo>
                                <a:pt x="1591" y="76"/>
                              </a:lnTo>
                              <a:lnTo>
                                <a:pt x="1586" y="71"/>
                              </a:lnTo>
                              <a:lnTo>
                                <a:pt x="1581" y="67"/>
                              </a:lnTo>
                              <a:lnTo>
                                <a:pt x="1581" y="62"/>
                              </a:lnTo>
                              <a:lnTo>
                                <a:pt x="1581" y="57"/>
                              </a:lnTo>
                              <a:lnTo>
                                <a:pt x="1576" y="52"/>
                              </a:lnTo>
                              <a:lnTo>
                                <a:pt x="1557" y="5"/>
                              </a:lnTo>
                              <a:lnTo>
                                <a:pt x="1519" y="5"/>
                              </a:lnTo>
                              <a:lnTo>
                                <a:pt x="1576" y="110"/>
                              </a:lnTo>
                              <a:lnTo>
                                <a:pt x="1576" y="186"/>
                              </a:lnTo>
                              <a:lnTo>
                                <a:pt x="1610" y="186"/>
                              </a:lnTo>
                              <a:close/>
                              <a:moveTo>
                                <a:pt x="1782" y="177"/>
                              </a:moveTo>
                              <a:lnTo>
                                <a:pt x="1787" y="181"/>
                              </a:lnTo>
                              <a:lnTo>
                                <a:pt x="1791" y="181"/>
                              </a:lnTo>
                              <a:lnTo>
                                <a:pt x="1796" y="181"/>
                              </a:lnTo>
                              <a:lnTo>
                                <a:pt x="1806" y="186"/>
                              </a:lnTo>
                              <a:lnTo>
                                <a:pt x="1811" y="186"/>
                              </a:lnTo>
                              <a:lnTo>
                                <a:pt x="1815" y="186"/>
                              </a:lnTo>
                              <a:lnTo>
                                <a:pt x="1825" y="186"/>
                              </a:lnTo>
                              <a:lnTo>
                                <a:pt x="1830" y="186"/>
                              </a:lnTo>
                              <a:lnTo>
                                <a:pt x="1849" y="186"/>
                              </a:lnTo>
                              <a:lnTo>
                                <a:pt x="1863" y="186"/>
                              </a:lnTo>
                              <a:lnTo>
                                <a:pt x="1873" y="177"/>
                              </a:lnTo>
                              <a:lnTo>
                                <a:pt x="1882" y="172"/>
                              </a:lnTo>
                              <a:lnTo>
                                <a:pt x="1892" y="162"/>
                              </a:lnTo>
                              <a:lnTo>
                                <a:pt x="1897" y="153"/>
                              </a:lnTo>
                              <a:lnTo>
                                <a:pt x="1901" y="143"/>
                              </a:lnTo>
                              <a:lnTo>
                                <a:pt x="1901" y="134"/>
                              </a:lnTo>
                              <a:lnTo>
                                <a:pt x="1901" y="124"/>
                              </a:lnTo>
                              <a:lnTo>
                                <a:pt x="1897" y="114"/>
                              </a:lnTo>
                              <a:lnTo>
                                <a:pt x="1892" y="110"/>
                              </a:lnTo>
                              <a:lnTo>
                                <a:pt x="1887" y="100"/>
                              </a:lnTo>
                              <a:lnTo>
                                <a:pt x="1882" y="95"/>
                              </a:lnTo>
                              <a:lnTo>
                                <a:pt x="1873" y="91"/>
                              </a:lnTo>
                              <a:lnTo>
                                <a:pt x="1863" y="86"/>
                              </a:lnTo>
                              <a:lnTo>
                                <a:pt x="1854" y="81"/>
                              </a:lnTo>
                              <a:lnTo>
                                <a:pt x="1844" y="76"/>
                              </a:lnTo>
                              <a:lnTo>
                                <a:pt x="1839" y="71"/>
                              </a:lnTo>
                              <a:lnTo>
                                <a:pt x="1834" y="71"/>
                              </a:lnTo>
                              <a:lnTo>
                                <a:pt x="1830" y="67"/>
                              </a:lnTo>
                              <a:lnTo>
                                <a:pt x="1825" y="62"/>
                              </a:lnTo>
                              <a:lnTo>
                                <a:pt x="1820" y="62"/>
                              </a:lnTo>
                              <a:lnTo>
                                <a:pt x="1820" y="57"/>
                              </a:lnTo>
                              <a:lnTo>
                                <a:pt x="1820" y="52"/>
                              </a:lnTo>
                              <a:lnTo>
                                <a:pt x="1820" y="48"/>
                              </a:lnTo>
                              <a:lnTo>
                                <a:pt x="1820" y="43"/>
                              </a:lnTo>
                              <a:lnTo>
                                <a:pt x="1825" y="38"/>
                              </a:lnTo>
                              <a:lnTo>
                                <a:pt x="1830" y="33"/>
                              </a:lnTo>
                              <a:lnTo>
                                <a:pt x="1834" y="28"/>
                              </a:lnTo>
                              <a:lnTo>
                                <a:pt x="1844" y="28"/>
                              </a:lnTo>
                              <a:lnTo>
                                <a:pt x="1849" y="28"/>
                              </a:lnTo>
                              <a:lnTo>
                                <a:pt x="1854" y="28"/>
                              </a:lnTo>
                              <a:lnTo>
                                <a:pt x="1863" y="28"/>
                              </a:lnTo>
                              <a:lnTo>
                                <a:pt x="1868" y="28"/>
                              </a:lnTo>
                              <a:lnTo>
                                <a:pt x="1873" y="33"/>
                              </a:lnTo>
                              <a:lnTo>
                                <a:pt x="1877" y="33"/>
                              </a:lnTo>
                              <a:lnTo>
                                <a:pt x="1882" y="38"/>
                              </a:lnTo>
                              <a:lnTo>
                                <a:pt x="1887" y="38"/>
                              </a:lnTo>
                              <a:lnTo>
                                <a:pt x="1892" y="9"/>
                              </a:lnTo>
                              <a:lnTo>
                                <a:pt x="1887" y="9"/>
                              </a:lnTo>
                              <a:lnTo>
                                <a:pt x="1882" y="5"/>
                              </a:lnTo>
                              <a:lnTo>
                                <a:pt x="1877" y="5"/>
                              </a:lnTo>
                              <a:lnTo>
                                <a:pt x="1868" y="5"/>
                              </a:lnTo>
                              <a:lnTo>
                                <a:pt x="1863" y="5"/>
                              </a:lnTo>
                              <a:lnTo>
                                <a:pt x="1858" y="0"/>
                              </a:lnTo>
                              <a:lnTo>
                                <a:pt x="1849" y="0"/>
                              </a:lnTo>
                              <a:lnTo>
                                <a:pt x="1834" y="5"/>
                              </a:lnTo>
                              <a:lnTo>
                                <a:pt x="1825" y="5"/>
                              </a:lnTo>
                              <a:lnTo>
                                <a:pt x="1811" y="9"/>
                              </a:lnTo>
                              <a:lnTo>
                                <a:pt x="1801" y="19"/>
                              </a:lnTo>
                              <a:lnTo>
                                <a:pt x="1796" y="24"/>
                              </a:lnTo>
                              <a:lnTo>
                                <a:pt x="1791" y="33"/>
                              </a:lnTo>
                              <a:lnTo>
                                <a:pt x="1787" y="43"/>
                              </a:lnTo>
                              <a:lnTo>
                                <a:pt x="1787" y="52"/>
                              </a:lnTo>
                              <a:lnTo>
                                <a:pt x="1787" y="62"/>
                              </a:lnTo>
                              <a:lnTo>
                                <a:pt x="1791" y="71"/>
                              </a:lnTo>
                              <a:lnTo>
                                <a:pt x="1791" y="81"/>
                              </a:lnTo>
                              <a:lnTo>
                                <a:pt x="1801" y="86"/>
                              </a:lnTo>
                              <a:lnTo>
                                <a:pt x="1806" y="91"/>
                              </a:lnTo>
                              <a:lnTo>
                                <a:pt x="1815" y="95"/>
                              </a:lnTo>
                              <a:lnTo>
                                <a:pt x="1825" y="100"/>
                              </a:lnTo>
                              <a:lnTo>
                                <a:pt x="1834" y="105"/>
                              </a:lnTo>
                              <a:lnTo>
                                <a:pt x="1844" y="110"/>
                              </a:lnTo>
                              <a:lnTo>
                                <a:pt x="1849" y="114"/>
                              </a:lnTo>
                              <a:lnTo>
                                <a:pt x="1854" y="114"/>
                              </a:lnTo>
                              <a:lnTo>
                                <a:pt x="1858" y="119"/>
                              </a:lnTo>
                              <a:lnTo>
                                <a:pt x="1863" y="124"/>
                              </a:lnTo>
                              <a:lnTo>
                                <a:pt x="1863" y="129"/>
                              </a:lnTo>
                              <a:lnTo>
                                <a:pt x="1868" y="134"/>
                              </a:lnTo>
                              <a:lnTo>
                                <a:pt x="1868" y="138"/>
                              </a:lnTo>
                              <a:lnTo>
                                <a:pt x="1868" y="143"/>
                              </a:lnTo>
                              <a:lnTo>
                                <a:pt x="1863" y="148"/>
                              </a:lnTo>
                              <a:lnTo>
                                <a:pt x="1863" y="153"/>
                              </a:lnTo>
                              <a:lnTo>
                                <a:pt x="1858" y="153"/>
                              </a:lnTo>
                              <a:lnTo>
                                <a:pt x="1854" y="157"/>
                              </a:lnTo>
                              <a:lnTo>
                                <a:pt x="1849" y="157"/>
                              </a:lnTo>
                              <a:lnTo>
                                <a:pt x="1839" y="162"/>
                              </a:lnTo>
                              <a:lnTo>
                                <a:pt x="1834" y="162"/>
                              </a:lnTo>
                              <a:lnTo>
                                <a:pt x="1830" y="162"/>
                              </a:lnTo>
                              <a:lnTo>
                                <a:pt x="1820" y="162"/>
                              </a:lnTo>
                              <a:lnTo>
                                <a:pt x="1815" y="157"/>
                              </a:lnTo>
                              <a:lnTo>
                                <a:pt x="1811" y="157"/>
                              </a:lnTo>
                              <a:lnTo>
                                <a:pt x="1806" y="157"/>
                              </a:lnTo>
                              <a:lnTo>
                                <a:pt x="1801" y="153"/>
                              </a:lnTo>
                              <a:lnTo>
                                <a:pt x="1796" y="153"/>
                              </a:lnTo>
                              <a:lnTo>
                                <a:pt x="1791" y="148"/>
                              </a:lnTo>
                              <a:lnTo>
                                <a:pt x="1782" y="177"/>
                              </a:lnTo>
                              <a:close/>
                              <a:moveTo>
                                <a:pt x="2026" y="76"/>
                              </a:moveTo>
                              <a:lnTo>
                                <a:pt x="1959" y="76"/>
                              </a:lnTo>
                              <a:lnTo>
                                <a:pt x="1959" y="33"/>
                              </a:lnTo>
                              <a:lnTo>
                                <a:pt x="2030" y="33"/>
                              </a:lnTo>
                              <a:lnTo>
                                <a:pt x="2030" y="5"/>
                              </a:lnTo>
                              <a:lnTo>
                                <a:pt x="1925" y="5"/>
                              </a:lnTo>
                              <a:lnTo>
                                <a:pt x="1925" y="186"/>
                              </a:lnTo>
                              <a:lnTo>
                                <a:pt x="2035" y="186"/>
                              </a:lnTo>
                              <a:lnTo>
                                <a:pt x="2035" y="157"/>
                              </a:lnTo>
                              <a:lnTo>
                                <a:pt x="1959" y="157"/>
                              </a:lnTo>
                              <a:lnTo>
                                <a:pt x="1959" y="105"/>
                              </a:lnTo>
                              <a:lnTo>
                                <a:pt x="2026" y="105"/>
                              </a:lnTo>
                              <a:lnTo>
                                <a:pt x="2026" y="76"/>
                              </a:lnTo>
                              <a:close/>
                              <a:moveTo>
                                <a:pt x="2059" y="186"/>
                              </a:moveTo>
                              <a:lnTo>
                                <a:pt x="2092" y="186"/>
                              </a:lnTo>
                              <a:lnTo>
                                <a:pt x="2092" y="110"/>
                              </a:lnTo>
                              <a:lnTo>
                                <a:pt x="2107" y="110"/>
                              </a:lnTo>
                              <a:lnTo>
                                <a:pt x="2116" y="110"/>
                              </a:lnTo>
                              <a:lnTo>
                                <a:pt x="2121" y="114"/>
                              </a:lnTo>
                              <a:lnTo>
                                <a:pt x="2126" y="114"/>
                              </a:lnTo>
                              <a:lnTo>
                                <a:pt x="2131" y="119"/>
                              </a:lnTo>
                              <a:lnTo>
                                <a:pt x="2135" y="124"/>
                              </a:lnTo>
                              <a:lnTo>
                                <a:pt x="2135" y="129"/>
                              </a:lnTo>
                              <a:lnTo>
                                <a:pt x="2140" y="134"/>
                              </a:lnTo>
                              <a:lnTo>
                                <a:pt x="2140" y="143"/>
                              </a:lnTo>
                              <a:lnTo>
                                <a:pt x="2145" y="153"/>
                              </a:lnTo>
                              <a:lnTo>
                                <a:pt x="2145" y="157"/>
                              </a:lnTo>
                              <a:lnTo>
                                <a:pt x="2145" y="167"/>
                              </a:lnTo>
                              <a:lnTo>
                                <a:pt x="2150" y="172"/>
                              </a:lnTo>
                              <a:lnTo>
                                <a:pt x="2150" y="177"/>
                              </a:lnTo>
                              <a:lnTo>
                                <a:pt x="2150" y="181"/>
                              </a:lnTo>
                              <a:lnTo>
                                <a:pt x="2155" y="181"/>
                              </a:lnTo>
                              <a:lnTo>
                                <a:pt x="2155" y="186"/>
                              </a:lnTo>
                              <a:lnTo>
                                <a:pt x="2188" y="186"/>
                              </a:lnTo>
                              <a:lnTo>
                                <a:pt x="2188" y="181"/>
                              </a:lnTo>
                              <a:lnTo>
                                <a:pt x="2183" y="177"/>
                              </a:lnTo>
                              <a:lnTo>
                                <a:pt x="2183" y="172"/>
                              </a:lnTo>
                              <a:lnTo>
                                <a:pt x="2183" y="167"/>
                              </a:lnTo>
                              <a:lnTo>
                                <a:pt x="2178" y="157"/>
                              </a:lnTo>
                              <a:lnTo>
                                <a:pt x="2178" y="153"/>
                              </a:lnTo>
                              <a:lnTo>
                                <a:pt x="2174" y="143"/>
                              </a:lnTo>
                              <a:lnTo>
                                <a:pt x="2174" y="134"/>
                              </a:lnTo>
                              <a:lnTo>
                                <a:pt x="2174" y="129"/>
                              </a:lnTo>
                              <a:lnTo>
                                <a:pt x="2169" y="124"/>
                              </a:lnTo>
                              <a:lnTo>
                                <a:pt x="2169" y="119"/>
                              </a:lnTo>
                              <a:lnTo>
                                <a:pt x="2164" y="114"/>
                              </a:lnTo>
                              <a:lnTo>
                                <a:pt x="2159" y="110"/>
                              </a:lnTo>
                              <a:lnTo>
                                <a:pt x="2155" y="105"/>
                              </a:lnTo>
                              <a:lnTo>
                                <a:pt x="2155" y="100"/>
                              </a:lnTo>
                              <a:lnTo>
                                <a:pt x="2150" y="100"/>
                              </a:lnTo>
                              <a:lnTo>
                                <a:pt x="2155" y="95"/>
                              </a:lnTo>
                              <a:lnTo>
                                <a:pt x="2159" y="95"/>
                              </a:lnTo>
                              <a:lnTo>
                                <a:pt x="2164" y="91"/>
                              </a:lnTo>
                              <a:lnTo>
                                <a:pt x="2169" y="81"/>
                              </a:lnTo>
                              <a:lnTo>
                                <a:pt x="2174" y="76"/>
                              </a:lnTo>
                              <a:lnTo>
                                <a:pt x="2178" y="71"/>
                              </a:lnTo>
                              <a:lnTo>
                                <a:pt x="2178" y="62"/>
                              </a:lnTo>
                              <a:lnTo>
                                <a:pt x="2178" y="52"/>
                              </a:lnTo>
                              <a:lnTo>
                                <a:pt x="2178" y="48"/>
                              </a:lnTo>
                              <a:lnTo>
                                <a:pt x="2178" y="43"/>
                              </a:lnTo>
                              <a:lnTo>
                                <a:pt x="2178" y="38"/>
                              </a:lnTo>
                              <a:lnTo>
                                <a:pt x="2178" y="33"/>
                              </a:lnTo>
                              <a:lnTo>
                                <a:pt x="2174" y="28"/>
                              </a:lnTo>
                              <a:lnTo>
                                <a:pt x="2174" y="24"/>
                              </a:lnTo>
                              <a:lnTo>
                                <a:pt x="2169" y="19"/>
                              </a:lnTo>
                              <a:lnTo>
                                <a:pt x="2164" y="19"/>
                              </a:lnTo>
                              <a:lnTo>
                                <a:pt x="2159" y="14"/>
                              </a:lnTo>
                              <a:lnTo>
                                <a:pt x="2155" y="9"/>
                              </a:lnTo>
                              <a:lnTo>
                                <a:pt x="2150" y="9"/>
                              </a:lnTo>
                              <a:lnTo>
                                <a:pt x="2140" y="5"/>
                              </a:lnTo>
                              <a:lnTo>
                                <a:pt x="2135" y="5"/>
                              </a:lnTo>
                              <a:lnTo>
                                <a:pt x="2126" y="5"/>
                              </a:lnTo>
                              <a:lnTo>
                                <a:pt x="2121" y="5"/>
                              </a:lnTo>
                              <a:lnTo>
                                <a:pt x="2112" y="5"/>
                              </a:lnTo>
                              <a:lnTo>
                                <a:pt x="2102" y="5"/>
                              </a:lnTo>
                              <a:lnTo>
                                <a:pt x="2097" y="5"/>
                              </a:lnTo>
                              <a:lnTo>
                                <a:pt x="2088" y="5"/>
                              </a:lnTo>
                              <a:lnTo>
                                <a:pt x="2083" y="5"/>
                              </a:lnTo>
                              <a:lnTo>
                                <a:pt x="2073" y="5"/>
                              </a:lnTo>
                              <a:lnTo>
                                <a:pt x="2069" y="5"/>
                              </a:lnTo>
                              <a:lnTo>
                                <a:pt x="2064" y="5"/>
                              </a:lnTo>
                              <a:lnTo>
                                <a:pt x="2059" y="9"/>
                              </a:lnTo>
                              <a:lnTo>
                                <a:pt x="2059" y="186"/>
                              </a:lnTo>
                              <a:close/>
                              <a:moveTo>
                                <a:pt x="2092" y="28"/>
                              </a:moveTo>
                              <a:lnTo>
                                <a:pt x="2092" y="28"/>
                              </a:lnTo>
                              <a:lnTo>
                                <a:pt x="2097" y="28"/>
                              </a:lnTo>
                              <a:lnTo>
                                <a:pt x="2102" y="28"/>
                              </a:lnTo>
                              <a:lnTo>
                                <a:pt x="2107" y="28"/>
                              </a:lnTo>
                              <a:lnTo>
                                <a:pt x="2112" y="28"/>
                              </a:lnTo>
                              <a:lnTo>
                                <a:pt x="2121" y="28"/>
                              </a:lnTo>
                              <a:lnTo>
                                <a:pt x="2126" y="28"/>
                              </a:lnTo>
                              <a:lnTo>
                                <a:pt x="2135" y="33"/>
                              </a:lnTo>
                              <a:lnTo>
                                <a:pt x="2140" y="33"/>
                              </a:lnTo>
                              <a:lnTo>
                                <a:pt x="2140" y="38"/>
                              </a:lnTo>
                              <a:lnTo>
                                <a:pt x="2145" y="43"/>
                              </a:lnTo>
                              <a:lnTo>
                                <a:pt x="2145" y="52"/>
                              </a:lnTo>
                              <a:lnTo>
                                <a:pt x="2150" y="57"/>
                              </a:lnTo>
                              <a:lnTo>
                                <a:pt x="2145" y="62"/>
                              </a:lnTo>
                              <a:lnTo>
                                <a:pt x="2145" y="71"/>
                              </a:lnTo>
                              <a:lnTo>
                                <a:pt x="2140" y="76"/>
                              </a:lnTo>
                              <a:lnTo>
                                <a:pt x="2140" y="81"/>
                              </a:lnTo>
                              <a:lnTo>
                                <a:pt x="2131" y="81"/>
                              </a:lnTo>
                              <a:lnTo>
                                <a:pt x="2126" y="86"/>
                              </a:lnTo>
                              <a:lnTo>
                                <a:pt x="2121" y="86"/>
                              </a:lnTo>
                              <a:lnTo>
                                <a:pt x="2112" y="86"/>
                              </a:lnTo>
                              <a:lnTo>
                                <a:pt x="2092" y="86"/>
                              </a:lnTo>
                              <a:lnTo>
                                <a:pt x="2092" y="28"/>
                              </a:lnTo>
                              <a:close/>
                              <a:moveTo>
                                <a:pt x="2288" y="186"/>
                              </a:moveTo>
                              <a:lnTo>
                                <a:pt x="2350" y="5"/>
                              </a:lnTo>
                              <a:lnTo>
                                <a:pt x="2317" y="5"/>
                              </a:lnTo>
                              <a:lnTo>
                                <a:pt x="2288" y="86"/>
                              </a:lnTo>
                              <a:lnTo>
                                <a:pt x="2284" y="95"/>
                              </a:lnTo>
                              <a:lnTo>
                                <a:pt x="2284" y="105"/>
                              </a:lnTo>
                              <a:lnTo>
                                <a:pt x="2279" y="114"/>
                              </a:lnTo>
                              <a:lnTo>
                                <a:pt x="2279" y="119"/>
                              </a:lnTo>
                              <a:lnTo>
                                <a:pt x="2274" y="129"/>
                              </a:lnTo>
                              <a:lnTo>
                                <a:pt x="2274" y="138"/>
                              </a:lnTo>
                              <a:lnTo>
                                <a:pt x="2274" y="143"/>
                              </a:lnTo>
                              <a:lnTo>
                                <a:pt x="2269" y="153"/>
                              </a:lnTo>
                              <a:lnTo>
                                <a:pt x="2269" y="143"/>
                              </a:lnTo>
                              <a:lnTo>
                                <a:pt x="2264" y="138"/>
                              </a:lnTo>
                              <a:lnTo>
                                <a:pt x="2264" y="129"/>
                              </a:lnTo>
                              <a:lnTo>
                                <a:pt x="2260" y="119"/>
                              </a:lnTo>
                              <a:lnTo>
                                <a:pt x="2260" y="110"/>
                              </a:lnTo>
                              <a:lnTo>
                                <a:pt x="2255" y="105"/>
                              </a:lnTo>
                              <a:lnTo>
                                <a:pt x="2255" y="95"/>
                              </a:lnTo>
                              <a:lnTo>
                                <a:pt x="2250" y="86"/>
                              </a:lnTo>
                              <a:lnTo>
                                <a:pt x="2226" y="5"/>
                              </a:lnTo>
                              <a:lnTo>
                                <a:pt x="2193" y="5"/>
                              </a:lnTo>
                              <a:lnTo>
                                <a:pt x="2250" y="186"/>
                              </a:lnTo>
                              <a:lnTo>
                                <a:pt x="2288" y="186"/>
                              </a:lnTo>
                              <a:close/>
                              <a:moveTo>
                                <a:pt x="2365" y="5"/>
                              </a:moveTo>
                              <a:lnTo>
                                <a:pt x="2365" y="186"/>
                              </a:lnTo>
                              <a:lnTo>
                                <a:pt x="2398" y="186"/>
                              </a:lnTo>
                              <a:lnTo>
                                <a:pt x="2398" y="5"/>
                              </a:lnTo>
                              <a:lnTo>
                                <a:pt x="2365" y="5"/>
                              </a:lnTo>
                              <a:close/>
                              <a:moveTo>
                                <a:pt x="2556" y="153"/>
                              </a:moveTo>
                              <a:lnTo>
                                <a:pt x="2556" y="157"/>
                              </a:lnTo>
                              <a:lnTo>
                                <a:pt x="2551" y="157"/>
                              </a:lnTo>
                              <a:lnTo>
                                <a:pt x="2546" y="157"/>
                              </a:lnTo>
                              <a:lnTo>
                                <a:pt x="2542" y="157"/>
                              </a:lnTo>
                              <a:lnTo>
                                <a:pt x="2537" y="157"/>
                              </a:lnTo>
                              <a:lnTo>
                                <a:pt x="2532" y="162"/>
                              </a:lnTo>
                              <a:lnTo>
                                <a:pt x="2527" y="162"/>
                              </a:lnTo>
                              <a:lnTo>
                                <a:pt x="2523" y="162"/>
                              </a:lnTo>
                              <a:lnTo>
                                <a:pt x="2508" y="157"/>
                              </a:lnTo>
                              <a:lnTo>
                                <a:pt x="2494" y="157"/>
                              </a:lnTo>
                              <a:lnTo>
                                <a:pt x="2484" y="153"/>
                              </a:lnTo>
                              <a:lnTo>
                                <a:pt x="2475" y="143"/>
                              </a:lnTo>
                              <a:lnTo>
                                <a:pt x="2470" y="134"/>
                              </a:lnTo>
                              <a:lnTo>
                                <a:pt x="2460" y="124"/>
                              </a:lnTo>
                              <a:lnTo>
                                <a:pt x="2460" y="110"/>
                              </a:lnTo>
                              <a:lnTo>
                                <a:pt x="2460" y="95"/>
                              </a:lnTo>
                              <a:lnTo>
                                <a:pt x="2460" y="81"/>
                              </a:lnTo>
                              <a:lnTo>
                                <a:pt x="2465" y="67"/>
                              </a:lnTo>
                              <a:lnTo>
                                <a:pt x="2470" y="57"/>
                              </a:lnTo>
                              <a:lnTo>
                                <a:pt x="2475" y="48"/>
                              </a:lnTo>
                              <a:lnTo>
                                <a:pt x="2484" y="38"/>
                              </a:lnTo>
                              <a:lnTo>
                                <a:pt x="2499" y="33"/>
                              </a:lnTo>
                              <a:lnTo>
                                <a:pt x="2508" y="28"/>
                              </a:lnTo>
                              <a:lnTo>
                                <a:pt x="2523" y="28"/>
                              </a:lnTo>
                              <a:lnTo>
                                <a:pt x="2527" y="28"/>
                              </a:lnTo>
                              <a:lnTo>
                                <a:pt x="2532" y="28"/>
                              </a:lnTo>
                              <a:lnTo>
                                <a:pt x="2537" y="28"/>
                              </a:lnTo>
                              <a:lnTo>
                                <a:pt x="2542" y="33"/>
                              </a:lnTo>
                              <a:lnTo>
                                <a:pt x="2546" y="33"/>
                              </a:lnTo>
                              <a:lnTo>
                                <a:pt x="2551" y="33"/>
                              </a:lnTo>
                              <a:lnTo>
                                <a:pt x="2556" y="33"/>
                              </a:lnTo>
                              <a:lnTo>
                                <a:pt x="2556" y="38"/>
                              </a:lnTo>
                              <a:lnTo>
                                <a:pt x="2566" y="9"/>
                              </a:lnTo>
                              <a:lnTo>
                                <a:pt x="2561" y="9"/>
                              </a:lnTo>
                              <a:lnTo>
                                <a:pt x="2556" y="9"/>
                              </a:lnTo>
                              <a:lnTo>
                                <a:pt x="2551" y="5"/>
                              </a:lnTo>
                              <a:lnTo>
                                <a:pt x="2546" y="5"/>
                              </a:lnTo>
                              <a:lnTo>
                                <a:pt x="2542" y="5"/>
                              </a:lnTo>
                              <a:lnTo>
                                <a:pt x="2537" y="5"/>
                              </a:lnTo>
                              <a:lnTo>
                                <a:pt x="2527" y="0"/>
                              </a:lnTo>
                              <a:lnTo>
                                <a:pt x="2523" y="0"/>
                              </a:lnTo>
                              <a:lnTo>
                                <a:pt x="2499" y="5"/>
                              </a:lnTo>
                              <a:lnTo>
                                <a:pt x="2484" y="9"/>
                              </a:lnTo>
                              <a:lnTo>
                                <a:pt x="2465" y="14"/>
                              </a:lnTo>
                              <a:lnTo>
                                <a:pt x="2451" y="28"/>
                              </a:lnTo>
                              <a:lnTo>
                                <a:pt x="2441" y="43"/>
                              </a:lnTo>
                              <a:lnTo>
                                <a:pt x="2432" y="57"/>
                              </a:lnTo>
                              <a:lnTo>
                                <a:pt x="2427" y="76"/>
                              </a:lnTo>
                              <a:lnTo>
                                <a:pt x="2422" y="95"/>
                              </a:lnTo>
                              <a:lnTo>
                                <a:pt x="2427" y="119"/>
                              </a:lnTo>
                              <a:lnTo>
                                <a:pt x="2432" y="134"/>
                              </a:lnTo>
                              <a:lnTo>
                                <a:pt x="2437" y="148"/>
                              </a:lnTo>
                              <a:lnTo>
                                <a:pt x="2446" y="162"/>
                              </a:lnTo>
                              <a:lnTo>
                                <a:pt x="2460" y="172"/>
                              </a:lnTo>
                              <a:lnTo>
                                <a:pt x="2480" y="181"/>
                              </a:lnTo>
                              <a:lnTo>
                                <a:pt x="2494" y="186"/>
                              </a:lnTo>
                              <a:lnTo>
                                <a:pt x="2518" y="186"/>
                              </a:lnTo>
                              <a:lnTo>
                                <a:pt x="2523" y="186"/>
                              </a:lnTo>
                              <a:lnTo>
                                <a:pt x="2532" y="186"/>
                              </a:lnTo>
                              <a:lnTo>
                                <a:pt x="2537" y="186"/>
                              </a:lnTo>
                              <a:lnTo>
                                <a:pt x="2546" y="186"/>
                              </a:lnTo>
                              <a:lnTo>
                                <a:pt x="2551" y="186"/>
                              </a:lnTo>
                              <a:lnTo>
                                <a:pt x="2556" y="181"/>
                              </a:lnTo>
                              <a:lnTo>
                                <a:pt x="2561" y="181"/>
                              </a:lnTo>
                              <a:lnTo>
                                <a:pt x="2556" y="153"/>
                              </a:lnTo>
                              <a:close/>
                              <a:moveTo>
                                <a:pt x="2685" y="76"/>
                              </a:moveTo>
                              <a:lnTo>
                                <a:pt x="2618" y="76"/>
                              </a:lnTo>
                              <a:lnTo>
                                <a:pt x="2618" y="33"/>
                              </a:lnTo>
                              <a:lnTo>
                                <a:pt x="2690" y="33"/>
                              </a:lnTo>
                              <a:lnTo>
                                <a:pt x="2690" y="5"/>
                              </a:lnTo>
                              <a:lnTo>
                                <a:pt x="2585" y="5"/>
                              </a:lnTo>
                              <a:lnTo>
                                <a:pt x="2585" y="186"/>
                              </a:lnTo>
                              <a:lnTo>
                                <a:pt x="2695" y="186"/>
                              </a:lnTo>
                              <a:lnTo>
                                <a:pt x="2695" y="157"/>
                              </a:lnTo>
                              <a:lnTo>
                                <a:pt x="2618" y="157"/>
                              </a:lnTo>
                              <a:lnTo>
                                <a:pt x="2618" y="105"/>
                              </a:lnTo>
                              <a:lnTo>
                                <a:pt x="2685" y="105"/>
                              </a:lnTo>
                              <a:lnTo>
                                <a:pt x="2685" y="76"/>
                              </a:lnTo>
                              <a:close/>
                              <a:moveTo>
                                <a:pt x="2714" y="177"/>
                              </a:moveTo>
                              <a:lnTo>
                                <a:pt x="2718" y="181"/>
                              </a:lnTo>
                              <a:lnTo>
                                <a:pt x="2723" y="181"/>
                              </a:lnTo>
                              <a:lnTo>
                                <a:pt x="2728" y="181"/>
                              </a:lnTo>
                              <a:lnTo>
                                <a:pt x="2733" y="186"/>
                              </a:lnTo>
                              <a:lnTo>
                                <a:pt x="2738" y="186"/>
                              </a:lnTo>
                              <a:lnTo>
                                <a:pt x="2747" y="186"/>
                              </a:lnTo>
                              <a:lnTo>
                                <a:pt x="2752" y="186"/>
                              </a:lnTo>
                              <a:lnTo>
                                <a:pt x="2761" y="186"/>
                              </a:lnTo>
                              <a:lnTo>
                                <a:pt x="2776" y="186"/>
                              </a:lnTo>
                              <a:lnTo>
                                <a:pt x="2790" y="186"/>
                              </a:lnTo>
                              <a:lnTo>
                                <a:pt x="2804" y="177"/>
                              </a:lnTo>
                              <a:lnTo>
                                <a:pt x="2814" y="172"/>
                              </a:lnTo>
                              <a:lnTo>
                                <a:pt x="2819" y="162"/>
                              </a:lnTo>
                              <a:lnTo>
                                <a:pt x="2824" y="153"/>
                              </a:lnTo>
                              <a:lnTo>
                                <a:pt x="2828" y="143"/>
                              </a:lnTo>
                              <a:lnTo>
                                <a:pt x="2828" y="134"/>
                              </a:lnTo>
                              <a:lnTo>
                                <a:pt x="2828" y="124"/>
                              </a:lnTo>
                              <a:lnTo>
                                <a:pt x="2828" y="114"/>
                              </a:lnTo>
                              <a:lnTo>
                                <a:pt x="2824" y="110"/>
                              </a:lnTo>
                              <a:lnTo>
                                <a:pt x="2819" y="100"/>
                              </a:lnTo>
                              <a:lnTo>
                                <a:pt x="2809" y="95"/>
                              </a:lnTo>
                              <a:lnTo>
                                <a:pt x="2804" y="91"/>
                              </a:lnTo>
                              <a:lnTo>
                                <a:pt x="2795" y="86"/>
                              </a:lnTo>
                              <a:lnTo>
                                <a:pt x="2781" y="81"/>
                              </a:lnTo>
                              <a:lnTo>
                                <a:pt x="2776" y="76"/>
                              </a:lnTo>
                              <a:lnTo>
                                <a:pt x="2766" y="71"/>
                              </a:lnTo>
                              <a:lnTo>
                                <a:pt x="2761" y="71"/>
                              </a:lnTo>
                              <a:lnTo>
                                <a:pt x="2757" y="67"/>
                              </a:lnTo>
                              <a:lnTo>
                                <a:pt x="2752" y="62"/>
                              </a:lnTo>
                              <a:lnTo>
                                <a:pt x="2747" y="57"/>
                              </a:lnTo>
                              <a:lnTo>
                                <a:pt x="2747" y="52"/>
                              </a:lnTo>
                              <a:lnTo>
                                <a:pt x="2747" y="48"/>
                              </a:lnTo>
                              <a:lnTo>
                                <a:pt x="2752" y="43"/>
                              </a:lnTo>
                              <a:lnTo>
                                <a:pt x="2752" y="38"/>
                              </a:lnTo>
                              <a:lnTo>
                                <a:pt x="2757" y="38"/>
                              </a:lnTo>
                              <a:lnTo>
                                <a:pt x="2761" y="33"/>
                              </a:lnTo>
                              <a:lnTo>
                                <a:pt x="2766" y="28"/>
                              </a:lnTo>
                              <a:lnTo>
                                <a:pt x="2771" y="28"/>
                              </a:lnTo>
                              <a:lnTo>
                                <a:pt x="2776" y="28"/>
                              </a:lnTo>
                              <a:lnTo>
                                <a:pt x="2785" y="28"/>
                              </a:lnTo>
                              <a:lnTo>
                                <a:pt x="2790" y="28"/>
                              </a:lnTo>
                              <a:lnTo>
                                <a:pt x="2795" y="28"/>
                              </a:lnTo>
                              <a:lnTo>
                                <a:pt x="2800" y="33"/>
                              </a:lnTo>
                              <a:lnTo>
                                <a:pt x="2804" y="33"/>
                              </a:lnTo>
                              <a:lnTo>
                                <a:pt x="2809" y="33"/>
                              </a:lnTo>
                              <a:lnTo>
                                <a:pt x="2809" y="38"/>
                              </a:lnTo>
                              <a:lnTo>
                                <a:pt x="2814" y="38"/>
                              </a:lnTo>
                              <a:lnTo>
                                <a:pt x="2824" y="9"/>
                              </a:lnTo>
                              <a:lnTo>
                                <a:pt x="2819" y="9"/>
                              </a:lnTo>
                              <a:lnTo>
                                <a:pt x="2814" y="9"/>
                              </a:lnTo>
                              <a:lnTo>
                                <a:pt x="2809" y="5"/>
                              </a:lnTo>
                              <a:lnTo>
                                <a:pt x="2804" y="5"/>
                              </a:lnTo>
                              <a:lnTo>
                                <a:pt x="2800" y="5"/>
                              </a:lnTo>
                              <a:lnTo>
                                <a:pt x="2795" y="5"/>
                              </a:lnTo>
                              <a:lnTo>
                                <a:pt x="2785" y="0"/>
                              </a:lnTo>
                              <a:lnTo>
                                <a:pt x="2781" y="0"/>
                              </a:lnTo>
                              <a:lnTo>
                                <a:pt x="2766" y="5"/>
                              </a:lnTo>
                              <a:lnTo>
                                <a:pt x="2752" y="5"/>
                              </a:lnTo>
                              <a:lnTo>
                                <a:pt x="2742" y="9"/>
                              </a:lnTo>
                              <a:lnTo>
                                <a:pt x="2733" y="19"/>
                              </a:lnTo>
                              <a:lnTo>
                                <a:pt x="2723" y="24"/>
                              </a:lnTo>
                              <a:lnTo>
                                <a:pt x="2718" y="33"/>
                              </a:lnTo>
                              <a:lnTo>
                                <a:pt x="2714" y="43"/>
                              </a:lnTo>
                              <a:lnTo>
                                <a:pt x="2714" y="52"/>
                              </a:lnTo>
                              <a:lnTo>
                                <a:pt x="2714" y="62"/>
                              </a:lnTo>
                              <a:lnTo>
                                <a:pt x="2718" y="71"/>
                              </a:lnTo>
                              <a:lnTo>
                                <a:pt x="2723" y="81"/>
                              </a:lnTo>
                              <a:lnTo>
                                <a:pt x="2728" y="86"/>
                              </a:lnTo>
                              <a:lnTo>
                                <a:pt x="2738" y="91"/>
                              </a:lnTo>
                              <a:lnTo>
                                <a:pt x="2742" y="95"/>
                              </a:lnTo>
                              <a:lnTo>
                                <a:pt x="2752" y="100"/>
                              </a:lnTo>
                              <a:lnTo>
                                <a:pt x="2761" y="105"/>
                              </a:lnTo>
                              <a:lnTo>
                                <a:pt x="2771" y="110"/>
                              </a:lnTo>
                              <a:lnTo>
                                <a:pt x="2781" y="114"/>
                              </a:lnTo>
                              <a:lnTo>
                                <a:pt x="2785" y="114"/>
                              </a:lnTo>
                              <a:lnTo>
                                <a:pt x="2790" y="119"/>
                              </a:lnTo>
                              <a:lnTo>
                                <a:pt x="2790" y="124"/>
                              </a:lnTo>
                              <a:lnTo>
                                <a:pt x="2795" y="129"/>
                              </a:lnTo>
                              <a:lnTo>
                                <a:pt x="2795" y="134"/>
                              </a:lnTo>
                              <a:lnTo>
                                <a:pt x="2795" y="138"/>
                              </a:lnTo>
                              <a:lnTo>
                                <a:pt x="2795" y="143"/>
                              </a:lnTo>
                              <a:lnTo>
                                <a:pt x="2795" y="148"/>
                              </a:lnTo>
                              <a:lnTo>
                                <a:pt x="2790" y="153"/>
                              </a:lnTo>
                              <a:lnTo>
                                <a:pt x="2785" y="153"/>
                              </a:lnTo>
                              <a:lnTo>
                                <a:pt x="2781" y="157"/>
                              </a:lnTo>
                              <a:lnTo>
                                <a:pt x="2776" y="157"/>
                              </a:lnTo>
                              <a:lnTo>
                                <a:pt x="2771" y="162"/>
                              </a:lnTo>
                              <a:lnTo>
                                <a:pt x="2761" y="162"/>
                              </a:lnTo>
                              <a:lnTo>
                                <a:pt x="2757" y="162"/>
                              </a:lnTo>
                              <a:lnTo>
                                <a:pt x="2752" y="162"/>
                              </a:lnTo>
                              <a:lnTo>
                                <a:pt x="2742" y="157"/>
                              </a:lnTo>
                              <a:lnTo>
                                <a:pt x="2738" y="157"/>
                              </a:lnTo>
                              <a:lnTo>
                                <a:pt x="2733" y="157"/>
                              </a:lnTo>
                              <a:lnTo>
                                <a:pt x="2728" y="153"/>
                              </a:lnTo>
                              <a:lnTo>
                                <a:pt x="2723" y="153"/>
                              </a:lnTo>
                              <a:lnTo>
                                <a:pt x="2718" y="148"/>
                              </a:lnTo>
                              <a:lnTo>
                                <a:pt x="2714" y="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A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F89BEA" id="Group 3" o:spid="_x0000_s1026" style="position:absolute;margin-left:142.2pt;margin-top:4.5pt;width:183.9pt;height:9.3pt;z-index:251658752" coordorigin="4255,15120" coordsize="3678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" o:allowincell="f">
              <v:shape id="Freeform 4" o:spid="_x0000_s1027" style="position:absolute;left:4255;top:15120;width:172;height:181;visibility:visible;mso-wrap-style:square;v-text-anchor:top" coordsize="172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ToMMA&#10;AADaAAAADwAAAGRycy9kb3ducmV2LnhtbESPQWvCQBSE7wX/w/IK3pqNIqGkriIVMRcLTRSvj+xr&#10;Esy+DdnVRH+9Wyj0OMzMN8xyPZpW3Kh3jWUFsygGQVxa3XCl4Fjs3t5BOI+ssbVMCu7kYL2avCwx&#10;1Xbgb7rlvhIBwi5FBbX3XSqlK2sy6CLbEQfvx/YGfZB9JXWPQ4CbVs7jOJEGGw4LNXb0WVN5ya9G&#10;wQK77fCI3fk0O6D8OieLItlnSk1fx80HCE+j/w//tTOtYA6/V8IN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ToMMAAADaAAAADwAAAAAAAAAAAAAAAACYAgAAZHJzL2Rv&#10;d25yZXYueG1sUEsFBgAAAAAEAAQA9QAAAIgDAAAAAA==&#10;" path="m,l172,r,52l124,52r,129l47,181,47,52,,52,,xe" fillcolor="#1f1a17" stroked="f">
                <v:path arrowok="t" o:connecttype="custom" o:connectlocs="0,0;172,0;172,52;124,52;124,181;47,181;47,52;0,52;0,0" o:connectangles="0,0,0,0,0,0,0,0,0"/>
              </v:shape>
              <v:shape id="Freeform 5" o:spid="_x0000_s1028" style="position:absolute;left:4408;top:15120;width:215;height:181;visibility:visible;mso-wrap-style:square;v-text-anchor:top" coordsize="21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BLcMIA&#10;AADaAAAADwAAAGRycy9kb3ducmV2LnhtbESPT2vCQBTE74LfYXlCb2YTC0ViVgkBxUuF+gevj+xr&#10;Epp9G7LbJP32XUHwOMzMb5hsN5lWDNS7xrKCJIpBEJdWN1wpuF72yzUI55E1tpZJwR852G3nswxT&#10;bUf+ouHsKxEg7FJUUHvfpVK6siaDLrIdcfC+bW/QB9lXUvc4Brhp5SqOP6TBhsNCjR0VNZU/51+j&#10;4Kj9vWjut32enPKDTD6rmItcqbfFlG9AeJr8K/xsH7WCd3hcC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EtwwgAAANoAAAAPAAAAAAAAAAAAAAAAAJgCAABkcnMvZG93&#10;bnJldi54bWxQSwUGAAAAAAQABAD1AAAAhwMAAAAA&#10;" path="m109,71l71,181,,181,71,r77,l215,181r-67,l109,71xe" fillcolor="#1f1a17" stroked="f">
                <v:path arrowok="t" o:connecttype="custom" o:connectlocs="109,71;71,181;0,181;71,0;148,0;215,181;148,181;109,71" o:connectangles="0,0,0,0,0,0,0,0"/>
              </v:shape>
              <v:shape id="Freeform 6" o:spid="_x0000_s1029" style="position:absolute;left:4608;top:15120;width:177;height:181;visibility:visible;mso-wrap-style:square;v-text-anchor:top" coordsize="177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1tMIA&#10;AADaAAAADwAAAGRycy9kb3ducmV2LnhtbESPQWvCQBSE70L/w/IKvemuYkVSVylKQagXjXh+ZF82&#10;Idm3IbuN6b/vCgWPw8x8w2x2o2vFQH2oPWuYzxQI4sKbmq2Ga/41XYMIEdlg65k0/FKA3fZlssHM&#10;+DufabhEKxKEQ4Yaqhi7TMpQVOQwzHxHnLzS9w5jkr2Vpsd7grtWLpRaSYc1p4UKO9pXVDSXH6dh&#10;+M7z5mbVSd0W9vBezMtzo0qt317Hzw8Qkcb4DP+3j0bDEh5X0g2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7W0wgAAANoAAAAPAAAAAAAAAAAAAAAAAJgCAABkcnMvZG93&#10;bnJldi54bWxQSwUGAAAAAAQABAD1AAAAhwMAAAAA&#10;" path="m,l177,r,52l125,52r,129l53,181,53,52,,52,,xe" fillcolor="#1f1a17" stroked="f">
                <v:path arrowok="t" o:connecttype="custom" o:connectlocs="0,0;177,0;177,52;125,52;125,181;53,181;53,52;0,52;0,0" o:connectangles="0,0,0,0,0,0,0,0,0"/>
              </v:shape>
              <v:shape id="Freeform 7" o:spid="_x0000_s1030" style="position:absolute;left:4766;top:15120;width:215;height:181;visibility:visible;mso-wrap-style:square;v-text-anchor:top" coordsize="21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V2n8IA&#10;AADaAAAADwAAAGRycy9kb3ducmV2LnhtbESPT2vCQBTE74LfYXlCb2YToUViVgkBxUuF+gevj+xr&#10;Epp9G7LbJP32XUHwOMzMb5hsN5lWDNS7xrKCJIpBEJdWN1wpuF72yzUI55E1tpZJwR852G3nswxT&#10;bUf+ouHsKxEg7FJUUHvfpVK6siaDLrIdcfC+bW/QB9lXUvc4Brhp5SqOP6TBhsNCjR0VNZU/51+j&#10;4Kj9vWjut32enPKDTD6rmItcqbfFlG9AeJr8K/xsH7WCd3hcC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XafwgAAANoAAAAPAAAAAAAAAAAAAAAAAJgCAABkcnMvZG93&#10;bnJldi54bWxQSwUGAAAAAAQABAD1AAAAhwMAAAAA&#10;" path="m105,71l67,181,,181,67,r76,l215,181r-72,l105,71xe" fillcolor="#1f1a17" stroked="f">
                <v:path arrowok="t" o:connecttype="custom" o:connectlocs="105,71;67,181;0,181;67,0;143,0;215,181;143,181;105,71" o:connectangles="0,0,0,0,0,0,0,0"/>
              </v:shape>
              <v:shape id="Freeform 8" o:spid="_x0000_s1031" style="position:absolute;left:5105;top:15120;width:2828;height:186;visibility:visible;mso-wrap-style:square;v-text-anchor:top" coordsize="282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oCcQA&#10;AADaAAAADwAAAGRycy9kb3ducmV2LnhtbESPzWrDMBCE74G+g9hAb4mcUJvgWg4lNNBLoU5CIbfF&#10;2tom1spYin/69FWh0OMwM98w2X4yrRiod41lBZt1BIK4tLrhSsHlfFztQDiPrLG1TApmcrDPHxYZ&#10;ptqOXNBw8pUIEHYpKqi971IpXVmTQbe2HXHwvmxv0AfZV1L3OAa4aeU2ihJpsOGwUGNHh5rK2+lu&#10;FHzePt7nV2m+m+R4uBbx09WOGCv1uJxenkF4mvx/+K/9phUk8Hsl3A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aAnEAAAA2gAAAA8AAAAAAAAAAAAAAAAAmAIAAGRycy9k&#10;b3ducmV2LnhtbFBLBQYAAAAABAAEAPUAAACJAwAAAAA=&#10;" path="m133,153r-4,4l124,157r-5,l114,157r-5,5l100,162r-5,l81,157r-10,l62,153,52,143r-9,-9l38,124,33,110r,-15l33,81,38,67,43,57r9,-9l62,38r9,-5l86,28r14,l105,28r4,l114,28r5,5l124,33r5,l133,38,138,9r-5,l129,5r-5,l119,5r-10,l105,,95,,76,5,57,9,43,14,28,28,14,43,9,57,,76,,95r,24l4,134r10,14l23,162r15,10l52,181r19,5l90,186r10,l109,186r5,l119,186r5,l133,181r5,l133,153xm229,186r19,l262,181r15,-4l291,162r10,-14l310,134r5,-20l315,95r,-19l310,57,301,43,291,28,281,19,267,9,248,5,229,,215,5,195,9,181,19r-14,9l157,43r-5,14l148,76r-5,19l148,114r4,20l157,148r10,14l181,172r14,9l210,186r19,xm229,162r-10,l210,157r-10,-4l191,143r-5,-9l181,119r,-9l181,95r,-14l181,71r5,-14l191,48r9,-10l210,33r9,-5l229,28r14,l253,33r5,5l267,48r5,9l277,71r,10l281,95r-4,15l277,119r-5,15l267,143r-9,10l253,157r-10,5l229,162xm367,186r,-67l367,110r,-10l367,91r,-10l367,71r,-9l367,52r,-9l372,52r,5l377,67r5,9l387,81r4,10l396,100r5,5l449,186r33,l482,5r-33,l449,67r,9l449,86r,9l449,105r,9l453,124r,10l453,143r-4,-9l444,129r,-10l439,114r-5,-9l430,95r-5,-4l420,81,377,5r-38,l339,186r28,xm506,177r5,4l516,181r4,l525,186r10,l540,186r4,l554,186r14,l583,186r14,-9l606,172r5,-10l616,153r5,-10l621,134r,-10l621,114r-5,-4l611,100r-5,-5l597,91,587,86r-9,-5l568,76r-9,-5l554,71r-5,-4l544,62r-4,-5l540,52r,-4l544,43r,-5l549,38r5,-5l559,28r4,l573,28r5,l583,28r4,l592,33r5,l602,33r4,5l616,9r-5,l606,9,602,5r-5,l592,5r-5,l578,r-5,l559,5r-15,l535,9,525,19r-9,5l511,33r,10l506,52r5,10l511,71r5,10l520,86r10,5l535,95r9,5l559,105r4,5l573,114r5,l583,119r,5l587,129r,5l587,138r,5l587,148r-4,5l578,157r-10,l563,162r-9,l549,162r-5,l540,157r-10,l525,157r-5,-4l516,153r-5,-5l506,177xm649,5r,105l649,129r5,14l659,157r10,15l678,177r10,9l702,186r14,l731,186r14,l759,177r10,-10l778,157r5,-14l788,129r,-19l788,5r-33,l755,110r,14l755,134r-5,9l745,148r-5,5l735,157r-9,5l716,162r-4,l702,157r-5,-4l692,148r-4,-5l683,134r,-10l683,110,683,5r-34,xm821,186r106,l927,157r-72,l855,5r-34,l821,186xm955,186r34,l989,33r52,l1041,5,907,5r,28l955,33r,153xm1132,134r19,52l1185,186,1127,5r-43,l1027,186r33,l1075,134r57,xm1079,110r15,-43l1099,62r,-5l1099,52r,-4l1099,43r4,-5l1103,33r5,5l1108,43r,5l1108,52r5,5l1113,62r,5l1127,110r-48,xm1237,186r,-67l1237,110r,-10l1237,91r,-10l1237,71r-5,-9l1232,52r,-9l1237,52r5,5l1247,67r4,9l1256,81r,10l1261,100r5,5l1314,186r33,l1347,5r-29,l1318,67r,9l1318,86r,9l1318,105r,9l1318,124r,10l1318,143r,-9l1314,129r-5,-10l1304,114r,-9l1299,95r-5,-4l1290,81,1242,5r-38,l1204,186r33,xm1505,153r-5,4l1495,157r-5,l1486,157r-5,5l1476,162r-9,l1457,157r-14,l1433,153r-10,-10l1414,134r-5,-10l1409,110r-5,-15l1409,81r,-14l1414,57r9,-9l1433,38r10,-5l1457,28r14,l1476,28r5,l1486,28r4,5l1495,33r5,l1505,38r5,-29l1505,9r-5,-4l1495,5r-5,l1481,5,1476,r-9,l1447,5r-19,4l1414,14r-14,14l1385,43r-5,14l1371,76r,19l1371,119r5,15l1385,148r10,14l1409,172r14,9l1443,186r19,l1471,186r10,l1486,186r4,l1500,186r5,-5l1510,181r-5,-28xm1610,186r,-76l1667,5r-38,l1610,52r-5,5l1605,62r-5,5l1600,71r,5l1596,76r,5l1591,86r,-5l1591,76r-5,-5l1581,67r,-5l1581,57r-5,-5l1557,5r-38,l1576,110r,76l1610,186xm1782,177r5,4l1791,181r5,l1806,186r5,l1815,186r10,l1830,186r19,l1863,186r10,-9l1882,172r10,-10l1897,153r4,-10l1901,134r,-10l1897,114r-5,-4l1887,100r-5,-5l1873,91r-10,-5l1854,81r-10,-5l1839,71r-5,l1830,67r-5,-5l1820,62r,-5l1820,52r,-4l1820,43r5,-5l1830,33r4,-5l1844,28r5,l1854,28r9,l1868,28r5,5l1877,33r5,5l1887,38r5,-29l1887,9r-5,-4l1877,5r-9,l1863,5,1858,r-9,l1834,5r-9,l1811,9r-10,10l1796,24r-5,9l1787,43r,9l1787,62r4,9l1791,81r10,5l1806,91r9,4l1825,100r9,5l1844,110r5,4l1854,114r4,5l1863,124r,5l1868,134r,4l1868,143r-5,5l1863,153r-5,l1854,157r-5,l1839,162r-5,l1830,162r-10,l1815,157r-4,l1806,157r-5,-4l1796,153r-5,-5l1782,177xm2026,76r-67,l1959,33r71,l2030,5r-105,l1925,186r110,l2035,157r-76,l1959,105r67,l2026,76xm2059,186r33,l2092,110r15,l2116,110r5,4l2126,114r5,5l2135,124r,5l2140,134r,9l2145,153r,4l2145,167r5,5l2150,177r,4l2155,181r,5l2188,186r,-5l2183,177r,-5l2183,167r-5,-10l2178,153r-4,-10l2174,134r,-5l2169,124r,-5l2164,114r-5,-4l2155,105r,-5l2150,100r5,-5l2159,95r5,-4l2169,81r5,-5l2178,71r,-9l2178,52r,-4l2178,43r,-5l2178,33r-4,-5l2174,24r-5,-5l2164,19r-5,-5l2155,9r-5,l2140,5r-5,l2126,5r-5,l2112,5r-10,l2097,5r-9,l2083,5r-10,l2069,5r-5,l2059,9r,177xm2092,28r,l2097,28r5,l2107,28r5,l2121,28r5,l2135,33r5,l2140,38r5,5l2145,52r5,5l2145,62r,9l2140,76r,5l2131,81r-5,5l2121,86r-9,l2092,86r,-58xm2288,186l2350,5r-33,l2288,86r-4,9l2284,105r-5,9l2279,119r-5,10l2274,138r,5l2269,153r,-10l2264,138r,-9l2260,119r,-9l2255,105r,-10l2250,86,2226,5r-33,l2250,186r38,xm2365,5r,181l2398,186r,-181l2365,5xm2556,153r,4l2551,157r-5,l2542,157r-5,l2532,162r-5,l2523,162r-15,-5l2494,157r-10,-4l2475,143r-5,-9l2460,124r,-14l2460,95r,-14l2465,67r5,-10l2475,48r9,-10l2499,33r9,-5l2523,28r4,l2532,28r5,l2542,33r4,l2551,33r5,l2556,38,2566,9r-5,l2556,9r-5,-4l2546,5r-4,l2537,5,2527,r-4,l2499,5r-15,4l2465,14r-14,14l2441,43r-9,14l2427,76r-5,19l2427,119r5,15l2437,148r9,14l2460,172r20,9l2494,186r24,l2523,186r9,l2537,186r9,l2551,186r5,-5l2561,181r-5,-28xm2685,76r-67,l2618,33r72,l2690,5r-105,l2585,186r110,l2695,157r-77,l2618,105r67,l2685,76xm2714,177r4,4l2723,181r5,l2733,186r5,l2747,186r5,l2761,186r15,l2790,186r14,-9l2814,172r5,-10l2824,153r4,-10l2828,134r,-10l2828,114r-4,-4l2819,100r-10,-5l2804,91r-9,-5l2781,81r-5,-5l2766,71r-5,l2757,67r-5,-5l2747,57r,-5l2747,48r5,-5l2752,38r5,l2761,33r5,-5l2771,28r5,l2785,28r5,l2795,28r5,5l2804,33r5,l2809,38r5,l2824,9r-5,l2814,9r-5,-4l2804,5r-4,l2795,5,2785,r-4,l2766,5r-14,l2742,9r-9,10l2723,24r-5,9l2714,43r,9l2714,62r4,9l2723,81r5,5l2738,91r4,4l2752,100r9,5l2771,110r10,4l2785,114r5,5l2790,124r5,5l2795,134r,4l2795,143r,5l2790,153r-5,l2781,157r-5,l2771,162r-10,l2757,162r-5,l2742,157r-4,l2733,157r-5,-4l2723,153r-5,-5l2714,177xe" fillcolor="#1f1a17" stroked="f">
                <v:path arrowok="t" o:connecttype="custom" o:connectlocs="38,124;124,33;43,14;109,186;315,114;152,57;200,153;253,33;229,162;382,76;453,124;367,186;616,153;544,62;592,33;544,5;563,110;554,162;669,172;755,110;683,124;1041,5;1094,67;1113,57;1232,43;1318,86;1290,81;1443,157;1476,28;1476,0;1423,181;1629,5;1581,67;1815,186;1882,95;1825,38;1887,9;1787,62;1868,138;1796,153;2026,76;2145,167;2174,129;2178,62;2126,5;2097,28;2145,71;2279,114;2226,5;2532,162;2484,38;2551,5;2432,134;2556,153;2718,181;2828,134;2747,57;2809,33;2733,19;2785,114;2752,162" o:connectangles="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BA72C2">
      <w:rPr>
        <w:rFonts w:ascii="Arial" w:hAnsi="Arial"/>
        <w:color w:val="808080"/>
        <w:sz w:val="28"/>
      </w:rPr>
      <w:tab/>
    </w:r>
    <w:r w:rsidR="00BA72C2">
      <w:rPr>
        <w:rFonts w:ascii="Arial" w:hAnsi="Arial"/>
        <w:color w:val="808080"/>
        <w:sz w:val="28"/>
      </w:rPr>
      <w:tab/>
    </w: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BA72C2" w:rsidRPr="00BA72C2">
          <w:t xml:space="preserve">Page </w:t>
        </w:r>
        <w:r w:rsidR="00BA72C2" w:rsidRPr="00BA72C2">
          <w:rPr>
            <w:bCs/>
          </w:rPr>
          <w:fldChar w:fldCharType="begin"/>
        </w:r>
        <w:r w:rsidR="00BA72C2" w:rsidRPr="00BA72C2">
          <w:rPr>
            <w:bCs/>
          </w:rPr>
          <w:instrText xml:space="preserve"> PAGE </w:instrText>
        </w:r>
        <w:r w:rsidR="00BA72C2" w:rsidRPr="00BA72C2">
          <w:rPr>
            <w:bCs/>
          </w:rPr>
          <w:fldChar w:fldCharType="separate"/>
        </w:r>
        <w:r w:rsidR="002E4333">
          <w:rPr>
            <w:bCs/>
            <w:noProof/>
          </w:rPr>
          <w:t>3</w:t>
        </w:r>
        <w:r w:rsidR="00BA72C2" w:rsidRPr="00BA72C2">
          <w:rPr>
            <w:bCs/>
          </w:rPr>
          <w:fldChar w:fldCharType="end"/>
        </w:r>
        <w:r w:rsidR="00BA72C2" w:rsidRPr="00BA72C2">
          <w:t xml:space="preserve"> of </w:t>
        </w:r>
        <w:r w:rsidR="00BA72C2" w:rsidRPr="00BA72C2">
          <w:rPr>
            <w:bCs/>
          </w:rPr>
          <w:fldChar w:fldCharType="begin"/>
        </w:r>
        <w:r w:rsidR="00BA72C2" w:rsidRPr="00BA72C2">
          <w:rPr>
            <w:bCs/>
          </w:rPr>
          <w:instrText xml:space="preserve"> NUMPAGES  </w:instrText>
        </w:r>
        <w:r w:rsidR="00BA72C2" w:rsidRPr="00BA72C2">
          <w:rPr>
            <w:bCs/>
          </w:rPr>
          <w:fldChar w:fldCharType="separate"/>
        </w:r>
        <w:r w:rsidR="002E4333">
          <w:rPr>
            <w:bCs/>
            <w:noProof/>
          </w:rPr>
          <w:t>3</w:t>
        </w:r>
        <w:r w:rsidR="00BA72C2" w:rsidRPr="00BA72C2">
          <w:rPr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355" w:rsidRDefault="005D5355">
      <w:r>
        <w:separator/>
      </w:r>
    </w:p>
  </w:footnote>
  <w:footnote w:type="continuationSeparator" w:id="0">
    <w:p w:rsidR="005D5355" w:rsidRDefault="005D5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F62" w:rsidRDefault="005D5355" w:rsidP="0067353B">
    <w:pPr>
      <w:pStyle w:val="Header"/>
      <w:tabs>
        <w:tab w:val="clear" w:pos="8640"/>
        <w:tab w:val="right" w:pos="9000"/>
      </w:tabs>
      <w:jc w:val="cent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92.65pt;margin-top:-17.25pt;width:51.8pt;height:46.7pt;z-index:251656704">
          <v:imagedata r:id="rId1" o:title=""/>
          <w10:wrap type="topAndBottom"/>
        </v:shape>
        <o:OLEObject Type="Embed" ProgID="Word.Picture.8" ShapeID="_x0000_s2049" DrawAspect="Content" ObjectID="_143636211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3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5E18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8E3653"/>
    <w:multiLevelType w:val="hybridMultilevel"/>
    <w:tmpl w:val="4AA282EC"/>
    <w:lvl w:ilvl="0" w:tplc="4B1A87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C3E04"/>
    <w:multiLevelType w:val="hybridMultilevel"/>
    <w:tmpl w:val="B05EAE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50039B"/>
    <w:multiLevelType w:val="singleLevel"/>
    <w:tmpl w:val="5F862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D23D06"/>
    <w:multiLevelType w:val="hybridMultilevel"/>
    <w:tmpl w:val="7C8693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4582B93"/>
    <w:multiLevelType w:val="singleLevel"/>
    <w:tmpl w:val="EB640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B943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FA0ADF"/>
    <w:multiLevelType w:val="singleLevel"/>
    <w:tmpl w:val="5F862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9311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451158"/>
    <w:multiLevelType w:val="singleLevel"/>
    <w:tmpl w:val="5F862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2937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9EE3724"/>
    <w:multiLevelType w:val="singleLevel"/>
    <w:tmpl w:val="5F862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C0B5640"/>
    <w:multiLevelType w:val="singleLevel"/>
    <w:tmpl w:val="EB640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C3184F"/>
    <w:multiLevelType w:val="hybridMultilevel"/>
    <w:tmpl w:val="38B4C4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376CA3"/>
    <w:multiLevelType w:val="singleLevel"/>
    <w:tmpl w:val="59880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7373B9"/>
    <w:multiLevelType w:val="singleLevel"/>
    <w:tmpl w:val="59880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B1422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417E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157E46"/>
    <w:multiLevelType w:val="singleLevel"/>
    <w:tmpl w:val="59880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494747"/>
    <w:multiLevelType w:val="singleLevel"/>
    <w:tmpl w:val="5F862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EA4502E"/>
    <w:multiLevelType w:val="hybridMultilevel"/>
    <w:tmpl w:val="4148E74E"/>
    <w:lvl w:ilvl="0" w:tplc="FA820D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BE1111"/>
    <w:multiLevelType w:val="hybridMultilevel"/>
    <w:tmpl w:val="BB0AE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503C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CF1197"/>
    <w:multiLevelType w:val="singleLevel"/>
    <w:tmpl w:val="E5C430BC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>
    <w:nsid w:val="4CFE0215"/>
    <w:multiLevelType w:val="multilevel"/>
    <w:tmpl w:val="2376DDDA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E6A06E6"/>
    <w:multiLevelType w:val="hybridMultilevel"/>
    <w:tmpl w:val="B0BA6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A002FC"/>
    <w:multiLevelType w:val="singleLevel"/>
    <w:tmpl w:val="5F862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448272D"/>
    <w:multiLevelType w:val="multilevel"/>
    <w:tmpl w:val="C700F0B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5207ADF"/>
    <w:multiLevelType w:val="hybridMultilevel"/>
    <w:tmpl w:val="129C2A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B814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74A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7DB46D1"/>
    <w:multiLevelType w:val="hybridMultilevel"/>
    <w:tmpl w:val="1F64C4E2"/>
    <w:lvl w:ilvl="0" w:tplc="A93AA656">
      <w:start w:val="1"/>
      <w:numFmt w:val="none"/>
      <w:lvlText w:val="10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BFB6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C5A362F"/>
    <w:multiLevelType w:val="hybridMultilevel"/>
    <w:tmpl w:val="C8FCF6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4504B3"/>
    <w:multiLevelType w:val="multilevel"/>
    <w:tmpl w:val="02B08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CF35B4"/>
    <w:multiLevelType w:val="hybridMultilevel"/>
    <w:tmpl w:val="CF160D96"/>
    <w:lvl w:ilvl="0" w:tplc="4B1A87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8B60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1BF39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3DE00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C5B1D14"/>
    <w:multiLevelType w:val="singleLevel"/>
    <w:tmpl w:val="EB640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036058F"/>
    <w:multiLevelType w:val="hybridMultilevel"/>
    <w:tmpl w:val="6C00C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C2D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5C17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446B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E223C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360167"/>
    <w:multiLevelType w:val="hybridMultilevel"/>
    <w:tmpl w:val="0CFC8D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20"/>
  </w:num>
  <w:num w:numId="5">
    <w:abstractNumId w:val="10"/>
  </w:num>
  <w:num w:numId="6">
    <w:abstractNumId w:val="4"/>
  </w:num>
  <w:num w:numId="7">
    <w:abstractNumId w:val="27"/>
  </w:num>
  <w:num w:numId="8">
    <w:abstractNumId w:val="8"/>
  </w:num>
  <w:num w:numId="9">
    <w:abstractNumId w:val="13"/>
  </w:num>
  <w:num w:numId="10">
    <w:abstractNumId w:val="6"/>
  </w:num>
  <w:num w:numId="11">
    <w:abstractNumId w:val="31"/>
  </w:num>
  <w:num w:numId="12">
    <w:abstractNumId w:val="39"/>
  </w:num>
  <w:num w:numId="13">
    <w:abstractNumId w:val="38"/>
  </w:num>
  <w:num w:numId="14">
    <w:abstractNumId w:val="42"/>
  </w:num>
  <w:num w:numId="15">
    <w:abstractNumId w:val="7"/>
  </w:num>
  <w:num w:numId="16">
    <w:abstractNumId w:val="17"/>
  </w:num>
  <w:num w:numId="17">
    <w:abstractNumId w:val="43"/>
  </w:num>
  <w:num w:numId="18">
    <w:abstractNumId w:val="0"/>
  </w:num>
  <w:num w:numId="19">
    <w:abstractNumId w:val="33"/>
  </w:num>
  <w:num w:numId="20">
    <w:abstractNumId w:val="11"/>
  </w:num>
  <w:num w:numId="21">
    <w:abstractNumId w:val="45"/>
  </w:num>
  <w:num w:numId="22">
    <w:abstractNumId w:val="24"/>
  </w:num>
  <w:num w:numId="23">
    <w:abstractNumId w:val="19"/>
  </w:num>
  <w:num w:numId="24">
    <w:abstractNumId w:val="30"/>
  </w:num>
  <w:num w:numId="25">
    <w:abstractNumId w:val="37"/>
  </w:num>
  <w:num w:numId="26">
    <w:abstractNumId w:val="23"/>
  </w:num>
  <w:num w:numId="27">
    <w:abstractNumId w:val="40"/>
  </w:num>
  <w:num w:numId="28">
    <w:abstractNumId w:val="18"/>
  </w:num>
  <w:num w:numId="29">
    <w:abstractNumId w:val="9"/>
  </w:num>
  <w:num w:numId="30">
    <w:abstractNumId w:val="1"/>
  </w:num>
  <w:num w:numId="31">
    <w:abstractNumId w:val="44"/>
  </w:num>
  <w:num w:numId="32">
    <w:abstractNumId w:val="28"/>
  </w:num>
  <w:num w:numId="33">
    <w:abstractNumId w:val="29"/>
  </w:num>
  <w:num w:numId="34">
    <w:abstractNumId w:val="34"/>
  </w:num>
  <w:num w:numId="35">
    <w:abstractNumId w:val="5"/>
  </w:num>
  <w:num w:numId="36">
    <w:abstractNumId w:val="28"/>
  </w:num>
  <w:num w:numId="37">
    <w:abstractNumId w:val="26"/>
  </w:num>
  <w:num w:numId="38">
    <w:abstractNumId w:val="3"/>
  </w:num>
  <w:num w:numId="39">
    <w:abstractNumId w:val="32"/>
  </w:num>
  <w:num w:numId="40">
    <w:abstractNumId w:val="25"/>
  </w:num>
  <w:num w:numId="41">
    <w:abstractNumId w:val="22"/>
  </w:num>
  <w:num w:numId="42">
    <w:abstractNumId w:val="21"/>
  </w:num>
  <w:num w:numId="43">
    <w:abstractNumId w:val="14"/>
  </w:num>
  <w:num w:numId="44">
    <w:abstractNumId w:val="35"/>
  </w:num>
  <w:num w:numId="45">
    <w:abstractNumId w:val="41"/>
  </w:num>
  <w:num w:numId="46">
    <w:abstractNumId w:val="2"/>
  </w:num>
  <w:num w:numId="47">
    <w:abstractNumId w:val="36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2F"/>
    <w:rsid w:val="00001FB8"/>
    <w:rsid w:val="00002121"/>
    <w:rsid w:val="00003E9B"/>
    <w:rsid w:val="00003F7D"/>
    <w:rsid w:val="00027221"/>
    <w:rsid w:val="0002784A"/>
    <w:rsid w:val="0003683D"/>
    <w:rsid w:val="00047B5A"/>
    <w:rsid w:val="00050D4B"/>
    <w:rsid w:val="0005147D"/>
    <w:rsid w:val="00093994"/>
    <w:rsid w:val="000D025E"/>
    <w:rsid w:val="000D6706"/>
    <w:rsid w:val="000D72B3"/>
    <w:rsid w:val="000F41CA"/>
    <w:rsid w:val="0011068E"/>
    <w:rsid w:val="0011084D"/>
    <w:rsid w:val="00127F62"/>
    <w:rsid w:val="00127FED"/>
    <w:rsid w:val="00132A83"/>
    <w:rsid w:val="00150066"/>
    <w:rsid w:val="001511DA"/>
    <w:rsid w:val="00156C9B"/>
    <w:rsid w:val="00193EB5"/>
    <w:rsid w:val="001A6F7F"/>
    <w:rsid w:val="001C4E46"/>
    <w:rsid w:val="001D7E02"/>
    <w:rsid w:val="001E25DF"/>
    <w:rsid w:val="00204B05"/>
    <w:rsid w:val="00206190"/>
    <w:rsid w:val="00210D20"/>
    <w:rsid w:val="00212325"/>
    <w:rsid w:val="0021576F"/>
    <w:rsid w:val="00225CB4"/>
    <w:rsid w:val="0023065A"/>
    <w:rsid w:val="00250717"/>
    <w:rsid w:val="002542F2"/>
    <w:rsid w:val="00272BD0"/>
    <w:rsid w:val="002805E4"/>
    <w:rsid w:val="0028556A"/>
    <w:rsid w:val="00296158"/>
    <w:rsid w:val="0029714A"/>
    <w:rsid w:val="002E4333"/>
    <w:rsid w:val="003161B3"/>
    <w:rsid w:val="003234DA"/>
    <w:rsid w:val="00335D04"/>
    <w:rsid w:val="00366368"/>
    <w:rsid w:val="003731B1"/>
    <w:rsid w:val="003A4995"/>
    <w:rsid w:val="003B6EE9"/>
    <w:rsid w:val="003D0924"/>
    <w:rsid w:val="003D742E"/>
    <w:rsid w:val="003E5932"/>
    <w:rsid w:val="00402AEA"/>
    <w:rsid w:val="00406363"/>
    <w:rsid w:val="00413EB0"/>
    <w:rsid w:val="004153EB"/>
    <w:rsid w:val="00422BB6"/>
    <w:rsid w:val="00426884"/>
    <w:rsid w:val="004463CD"/>
    <w:rsid w:val="004663DB"/>
    <w:rsid w:val="0047278A"/>
    <w:rsid w:val="004A0693"/>
    <w:rsid w:val="004B7497"/>
    <w:rsid w:val="004C1629"/>
    <w:rsid w:val="004C229A"/>
    <w:rsid w:val="004D763C"/>
    <w:rsid w:val="004F30A7"/>
    <w:rsid w:val="00517644"/>
    <w:rsid w:val="0052215E"/>
    <w:rsid w:val="00540EB8"/>
    <w:rsid w:val="00550219"/>
    <w:rsid w:val="005525E8"/>
    <w:rsid w:val="00570679"/>
    <w:rsid w:val="00572240"/>
    <w:rsid w:val="00577494"/>
    <w:rsid w:val="00587078"/>
    <w:rsid w:val="00597885"/>
    <w:rsid w:val="005B360A"/>
    <w:rsid w:val="005D0A9C"/>
    <w:rsid w:val="005D5355"/>
    <w:rsid w:val="005E0C92"/>
    <w:rsid w:val="005E1F66"/>
    <w:rsid w:val="005E6F94"/>
    <w:rsid w:val="005F611D"/>
    <w:rsid w:val="00623028"/>
    <w:rsid w:val="00626E78"/>
    <w:rsid w:val="006450D5"/>
    <w:rsid w:val="00645777"/>
    <w:rsid w:val="006467FF"/>
    <w:rsid w:val="0067353B"/>
    <w:rsid w:val="00676887"/>
    <w:rsid w:val="00693DCD"/>
    <w:rsid w:val="00693DF9"/>
    <w:rsid w:val="00697B65"/>
    <w:rsid w:val="006A71D5"/>
    <w:rsid w:val="006C2CAE"/>
    <w:rsid w:val="006C7BE2"/>
    <w:rsid w:val="006E254A"/>
    <w:rsid w:val="006F6F2F"/>
    <w:rsid w:val="00716E3D"/>
    <w:rsid w:val="0072141E"/>
    <w:rsid w:val="007339A5"/>
    <w:rsid w:val="0077000C"/>
    <w:rsid w:val="00775058"/>
    <w:rsid w:val="00784F47"/>
    <w:rsid w:val="0078593E"/>
    <w:rsid w:val="00786A5F"/>
    <w:rsid w:val="007879BB"/>
    <w:rsid w:val="007A7343"/>
    <w:rsid w:val="007B0089"/>
    <w:rsid w:val="007B2254"/>
    <w:rsid w:val="007B6708"/>
    <w:rsid w:val="007C69BC"/>
    <w:rsid w:val="007C6A92"/>
    <w:rsid w:val="007E601F"/>
    <w:rsid w:val="007E7856"/>
    <w:rsid w:val="00822CFD"/>
    <w:rsid w:val="00831CE4"/>
    <w:rsid w:val="008329BF"/>
    <w:rsid w:val="00847DD4"/>
    <w:rsid w:val="00847FB9"/>
    <w:rsid w:val="00877C0E"/>
    <w:rsid w:val="00881A3A"/>
    <w:rsid w:val="00881B3F"/>
    <w:rsid w:val="00892519"/>
    <w:rsid w:val="008D24D8"/>
    <w:rsid w:val="008E1693"/>
    <w:rsid w:val="008E3C85"/>
    <w:rsid w:val="008E6D4B"/>
    <w:rsid w:val="008F24AA"/>
    <w:rsid w:val="00912625"/>
    <w:rsid w:val="00912DEA"/>
    <w:rsid w:val="0092480D"/>
    <w:rsid w:val="00936FEA"/>
    <w:rsid w:val="009447A5"/>
    <w:rsid w:val="00947C14"/>
    <w:rsid w:val="009836D2"/>
    <w:rsid w:val="009A5CD1"/>
    <w:rsid w:val="009A7FEE"/>
    <w:rsid w:val="009C56E7"/>
    <w:rsid w:val="009D5D69"/>
    <w:rsid w:val="009F5CD2"/>
    <w:rsid w:val="009F5DC9"/>
    <w:rsid w:val="00A06885"/>
    <w:rsid w:val="00A16846"/>
    <w:rsid w:val="00A221E1"/>
    <w:rsid w:val="00A35D07"/>
    <w:rsid w:val="00A46A0D"/>
    <w:rsid w:val="00A72516"/>
    <w:rsid w:val="00A74E6E"/>
    <w:rsid w:val="00A87301"/>
    <w:rsid w:val="00A91E8D"/>
    <w:rsid w:val="00A93173"/>
    <w:rsid w:val="00A97BAC"/>
    <w:rsid w:val="00AD1074"/>
    <w:rsid w:val="00AD1B2A"/>
    <w:rsid w:val="00AD249F"/>
    <w:rsid w:val="00AE75DC"/>
    <w:rsid w:val="00AF66AC"/>
    <w:rsid w:val="00B05000"/>
    <w:rsid w:val="00B10367"/>
    <w:rsid w:val="00B25D22"/>
    <w:rsid w:val="00B34A48"/>
    <w:rsid w:val="00B50270"/>
    <w:rsid w:val="00B60E9E"/>
    <w:rsid w:val="00B66E0B"/>
    <w:rsid w:val="00B763FE"/>
    <w:rsid w:val="00B815BE"/>
    <w:rsid w:val="00B858EB"/>
    <w:rsid w:val="00BA1F75"/>
    <w:rsid w:val="00BA72C2"/>
    <w:rsid w:val="00BB5C0C"/>
    <w:rsid w:val="00BB6742"/>
    <w:rsid w:val="00BC2ADF"/>
    <w:rsid w:val="00BE1C41"/>
    <w:rsid w:val="00BF517C"/>
    <w:rsid w:val="00BF725C"/>
    <w:rsid w:val="00C01BEB"/>
    <w:rsid w:val="00C1498E"/>
    <w:rsid w:val="00C23D66"/>
    <w:rsid w:val="00C3582C"/>
    <w:rsid w:val="00C556CA"/>
    <w:rsid w:val="00C559EA"/>
    <w:rsid w:val="00C609DE"/>
    <w:rsid w:val="00C71E85"/>
    <w:rsid w:val="00C76F35"/>
    <w:rsid w:val="00C914A6"/>
    <w:rsid w:val="00C9723B"/>
    <w:rsid w:val="00CB7FE6"/>
    <w:rsid w:val="00CD7C41"/>
    <w:rsid w:val="00CE0311"/>
    <w:rsid w:val="00CE7436"/>
    <w:rsid w:val="00D0352C"/>
    <w:rsid w:val="00D056CF"/>
    <w:rsid w:val="00D15965"/>
    <w:rsid w:val="00D21D05"/>
    <w:rsid w:val="00D253B4"/>
    <w:rsid w:val="00D40FA1"/>
    <w:rsid w:val="00D44AAA"/>
    <w:rsid w:val="00D47DC7"/>
    <w:rsid w:val="00D60468"/>
    <w:rsid w:val="00D636E3"/>
    <w:rsid w:val="00D71E28"/>
    <w:rsid w:val="00D9732D"/>
    <w:rsid w:val="00DB13B7"/>
    <w:rsid w:val="00DD1DDD"/>
    <w:rsid w:val="00DD5F22"/>
    <w:rsid w:val="00DE00C5"/>
    <w:rsid w:val="00E001A3"/>
    <w:rsid w:val="00E10900"/>
    <w:rsid w:val="00E330EC"/>
    <w:rsid w:val="00E37163"/>
    <w:rsid w:val="00E56D9B"/>
    <w:rsid w:val="00E632BD"/>
    <w:rsid w:val="00E76256"/>
    <w:rsid w:val="00EA4C3A"/>
    <w:rsid w:val="00EB4CE4"/>
    <w:rsid w:val="00EB7B95"/>
    <w:rsid w:val="00EC51A8"/>
    <w:rsid w:val="00ED130A"/>
    <w:rsid w:val="00ED47AF"/>
    <w:rsid w:val="00EE21EA"/>
    <w:rsid w:val="00EE5EEC"/>
    <w:rsid w:val="00EF2D94"/>
    <w:rsid w:val="00F30AEC"/>
    <w:rsid w:val="00F53555"/>
    <w:rsid w:val="00F62084"/>
    <w:rsid w:val="00F864CD"/>
    <w:rsid w:val="00F8732E"/>
    <w:rsid w:val="00F95A56"/>
    <w:rsid w:val="00F977F2"/>
    <w:rsid w:val="00FA4287"/>
    <w:rsid w:val="00FA51BF"/>
    <w:rsid w:val="00FC20EB"/>
    <w:rsid w:val="00FC6C6E"/>
    <w:rsid w:val="00FD3352"/>
    <w:rsid w:val="00FE2ED6"/>
    <w:rsid w:val="00F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682560F8-165F-40CB-B5A1-22500676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F2"/>
  </w:style>
  <w:style w:type="paragraph" w:styleId="Heading1">
    <w:name w:val="heading 1"/>
    <w:basedOn w:val="Normal"/>
    <w:next w:val="Normal"/>
    <w:qFormat/>
    <w:rsid w:val="00F977F2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F977F2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F977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977F2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F977F2"/>
    <w:pPr>
      <w:keepNext/>
      <w:jc w:val="both"/>
      <w:outlineLvl w:val="4"/>
    </w:pPr>
    <w:rPr>
      <w:i/>
      <w:sz w:val="28"/>
    </w:rPr>
  </w:style>
  <w:style w:type="paragraph" w:styleId="Heading6">
    <w:name w:val="heading 6"/>
    <w:basedOn w:val="Normal"/>
    <w:next w:val="Normal"/>
    <w:qFormat/>
    <w:rsid w:val="00F977F2"/>
    <w:pPr>
      <w:keepNext/>
      <w:jc w:val="both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77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977F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77F2"/>
    <w:rPr>
      <w:sz w:val="28"/>
    </w:rPr>
  </w:style>
  <w:style w:type="paragraph" w:styleId="BlockText">
    <w:name w:val="Block Text"/>
    <w:basedOn w:val="Normal"/>
    <w:rsid w:val="00F977F2"/>
    <w:pPr>
      <w:ind w:left="142" w:right="2012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F977F2"/>
    <w:rPr>
      <w:color w:val="0000FF"/>
      <w:u w:val="single"/>
    </w:rPr>
  </w:style>
  <w:style w:type="character" w:styleId="FollowedHyperlink">
    <w:name w:val="FollowedHyperlink"/>
    <w:basedOn w:val="DefaultParagraphFont"/>
    <w:rsid w:val="00F977F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1693"/>
    <w:pPr>
      <w:ind w:left="720"/>
      <w:contextualSpacing/>
    </w:pPr>
  </w:style>
  <w:style w:type="character" w:styleId="CommentReference">
    <w:name w:val="annotation reference"/>
    <w:basedOn w:val="DefaultParagraphFont"/>
    <w:rsid w:val="00A725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2516"/>
  </w:style>
  <w:style w:type="character" w:customStyle="1" w:styleId="CommentTextChar">
    <w:name w:val="Comment Text Char"/>
    <w:basedOn w:val="DefaultParagraphFont"/>
    <w:link w:val="CommentText"/>
    <w:rsid w:val="00A72516"/>
  </w:style>
  <w:style w:type="paragraph" w:styleId="CommentSubject">
    <w:name w:val="annotation subject"/>
    <w:basedOn w:val="CommentText"/>
    <w:next w:val="CommentText"/>
    <w:link w:val="CommentSubjectChar"/>
    <w:rsid w:val="00A72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2516"/>
    <w:rPr>
      <w:b/>
      <w:bCs/>
    </w:rPr>
  </w:style>
  <w:style w:type="paragraph" w:styleId="BalloonText">
    <w:name w:val="Balloon Text"/>
    <w:basedOn w:val="Normal"/>
    <w:link w:val="BalloonTextChar"/>
    <w:rsid w:val="00A7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51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A7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6947">
                  <w:marLeft w:val="0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4405">
                  <w:marLeft w:val="0"/>
                  <w:marRight w:val="0"/>
                  <w:marTop w:val="4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s-pilani.ac.in/university/wilp/wilpovervie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mes.maslamani@tc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.jonnalagadda@tc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it.sikka@tc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wamy\Application%20Data\Microsoft\Templates\tc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F6319-8281-499E-92CA-7DBBC7A4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tcs template.dot</Template>
  <TotalTime>0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TCS- ASB Twin PG Degree</vt:lpstr>
    </vt:vector>
  </TitlesOfParts>
  <Company>Tata Consultancy Services</Company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TCS- ASB Twin PG Degree</dc:title>
  <dc:creator>Dr. K. Kesavasamy</dc:creator>
  <cp:lastModifiedBy>Chandra  Koduru</cp:lastModifiedBy>
  <cp:revision>2</cp:revision>
  <cp:lastPrinted>2004-01-14T08:17:00Z</cp:lastPrinted>
  <dcterms:created xsi:type="dcterms:W3CDTF">2013-07-26T11:12:00Z</dcterms:created>
  <dcterms:modified xsi:type="dcterms:W3CDTF">2013-07-26T11:12:00Z</dcterms:modified>
</cp:coreProperties>
</file>